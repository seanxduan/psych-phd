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505B66DE" w14:textId="5CFAA6A5" w:rsidR="00515F86"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74452373" w:history="1">
            <w:r w:rsidRPr="00D10727">
              <w:rPr>
                <w:rStyle w:val="Hyperlink"/>
                <w:noProof/>
              </w:rPr>
              <w:t>Chapter 1: Introduction – Broad Overview of Research</w:t>
            </w:r>
            <w:r>
              <w:rPr>
                <w:noProof/>
                <w:webHidden/>
              </w:rPr>
              <w:tab/>
            </w:r>
            <w:r>
              <w:rPr>
                <w:noProof/>
                <w:webHidden/>
              </w:rPr>
              <w:fldChar w:fldCharType="begin"/>
            </w:r>
            <w:r>
              <w:rPr>
                <w:noProof/>
                <w:webHidden/>
              </w:rPr>
              <w:instrText xml:space="preserve"> PAGEREF _Toc174452373 \h </w:instrText>
            </w:r>
            <w:r>
              <w:rPr>
                <w:noProof/>
                <w:webHidden/>
              </w:rPr>
            </w:r>
            <w:r>
              <w:rPr>
                <w:noProof/>
                <w:webHidden/>
              </w:rPr>
              <w:fldChar w:fldCharType="separate"/>
            </w:r>
            <w:r>
              <w:rPr>
                <w:noProof/>
                <w:webHidden/>
              </w:rPr>
              <w:t>1</w:t>
            </w:r>
            <w:r>
              <w:rPr>
                <w:noProof/>
                <w:webHidden/>
              </w:rPr>
              <w:fldChar w:fldCharType="end"/>
            </w:r>
          </w:hyperlink>
        </w:p>
        <w:p w14:paraId="5D8634CE" w14:textId="457C3F77" w:rsidR="00515F86" w:rsidRDefault="00000000">
          <w:pPr>
            <w:pStyle w:val="TOC1"/>
            <w:tabs>
              <w:tab w:val="right" w:leader="dot" w:pos="9350"/>
            </w:tabs>
            <w:rPr>
              <w:rFonts w:eastAsiaTheme="minorEastAsia"/>
              <w:noProof/>
              <w:szCs w:val="24"/>
            </w:rPr>
          </w:pPr>
          <w:hyperlink w:anchor="_Toc174452374" w:history="1">
            <w:r w:rsidR="00515F86" w:rsidRPr="00D10727">
              <w:rPr>
                <w:rStyle w:val="Hyperlink"/>
                <w:noProof/>
              </w:rPr>
              <w:t>Chapter 2: Review of the Literature</w:t>
            </w:r>
            <w:r w:rsidR="00515F86">
              <w:rPr>
                <w:noProof/>
                <w:webHidden/>
              </w:rPr>
              <w:tab/>
            </w:r>
            <w:r w:rsidR="00515F86">
              <w:rPr>
                <w:noProof/>
                <w:webHidden/>
              </w:rPr>
              <w:fldChar w:fldCharType="begin"/>
            </w:r>
            <w:r w:rsidR="00515F86">
              <w:rPr>
                <w:noProof/>
                <w:webHidden/>
              </w:rPr>
              <w:instrText xml:space="preserve"> PAGEREF _Toc174452374 \h </w:instrText>
            </w:r>
            <w:r w:rsidR="00515F86">
              <w:rPr>
                <w:noProof/>
                <w:webHidden/>
              </w:rPr>
            </w:r>
            <w:r w:rsidR="00515F86">
              <w:rPr>
                <w:noProof/>
                <w:webHidden/>
              </w:rPr>
              <w:fldChar w:fldCharType="separate"/>
            </w:r>
            <w:r w:rsidR="00515F86">
              <w:rPr>
                <w:noProof/>
                <w:webHidden/>
              </w:rPr>
              <w:t>3</w:t>
            </w:r>
            <w:r w:rsidR="00515F86">
              <w:rPr>
                <w:noProof/>
                <w:webHidden/>
              </w:rPr>
              <w:fldChar w:fldCharType="end"/>
            </w:r>
          </w:hyperlink>
        </w:p>
        <w:p w14:paraId="00A49ABB" w14:textId="7A5BE8B3" w:rsidR="00515F86" w:rsidRDefault="00000000">
          <w:pPr>
            <w:pStyle w:val="TOC2"/>
            <w:tabs>
              <w:tab w:val="right" w:leader="dot" w:pos="9350"/>
            </w:tabs>
            <w:rPr>
              <w:rFonts w:eastAsiaTheme="minorEastAsia"/>
              <w:noProof/>
              <w:szCs w:val="24"/>
            </w:rPr>
          </w:pPr>
          <w:hyperlink w:anchor="_Toc174452375" w:history="1">
            <w:r w:rsidR="00515F86" w:rsidRPr="00D10727">
              <w:rPr>
                <w:rStyle w:val="Hyperlink"/>
                <w:noProof/>
              </w:rPr>
              <w:t>Attitude/Belief Formation</w:t>
            </w:r>
            <w:r w:rsidR="00515F86">
              <w:rPr>
                <w:noProof/>
                <w:webHidden/>
              </w:rPr>
              <w:tab/>
            </w:r>
            <w:r w:rsidR="00515F86">
              <w:rPr>
                <w:noProof/>
                <w:webHidden/>
              </w:rPr>
              <w:fldChar w:fldCharType="begin"/>
            </w:r>
            <w:r w:rsidR="00515F86">
              <w:rPr>
                <w:noProof/>
                <w:webHidden/>
              </w:rPr>
              <w:instrText xml:space="preserve"> PAGEREF _Toc174452375 \h </w:instrText>
            </w:r>
            <w:r w:rsidR="00515F86">
              <w:rPr>
                <w:noProof/>
                <w:webHidden/>
              </w:rPr>
            </w:r>
            <w:r w:rsidR="00515F86">
              <w:rPr>
                <w:noProof/>
                <w:webHidden/>
              </w:rPr>
              <w:fldChar w:fldCharType="separate"/>
            </w:r>
            <w:r w:rsidR="00515F86">
              <w:rPr>
                <w:noProof/>
                <w:webHidden/>
              </w:rPr>
              <w:t>3</w:t>
            </w:r>
            <w:r w:rsidR="00515F86">
              <w:rPr>
                <w:noProof/>
                <w:webHidden/>
              </w:rPr>
              <w:fldChar w:fldCharType="end"/>
            </w:r>
          </w:hyperlink>
        </w:p>
        <w:p w14:paraId="45D0ADE2" w14:textId="3A60B895" w:rsidR="00515F86" w:rsidRDefault="00000000">
          <w:pPr>
            <w:pStyle w:val="TOC2"/>
            <w:tabs>
              <w:tab w:val="right" w:leader="dot" w:pos="9350"/>
            </w:tabs>
            <w:rPr>
              <w:rFonts w:eastAsiaTheme="minorEastAsia"/>
              <w:noProof/>
              <w:szCs w:val="24"/>
            </w:rPr>
          </w:pPr>
          <w:hyperlink w:anchor="_Toc174452376" w:history="1">
            <w:r w:rsidR="00515F86" w:rsidRPr="00D10727">
              <w:rPr>
                <w:rStyle w:val="Hyperlink"/>
                <w:noProof/>
              </w:rPr>
              <w:t>Attitude Change</w:t>
            </w:r>
            <w:r w:rsidR="00515F86">
              <w:rPr>
                <w:noProof/>
                <w:webHidden/>
              </w:rPr>
              <w:tab/>
            </w:r>
            <w:r w:rsidR="00515F86">
              <w:rPr>
                <w:noProof/>
                <w:webHidden/>
              </w:rPr>
              <w:fldChar w:fldCharType="begin"/>
            </w:r>
            <w:r w:rsidR="00515F86">
              <w:rPr>
                <w:noProof/>
                <w:webHidden/>
              </w:rPr>
              <w:instrText xml:space="preserve"> PAGEREF _Toc174452376 \h </w:instrText>
            </w:r>
            <w:r w:rsidR="00515F86">
              <w:rPr>
                <w:noProof/>
                <w:webHidden/>
              </w:rPr>
            </w:r>
            <w:r w:rsidR="00515F86">
              <w:rPr>
                <w:noProof/>
                <w:webHidden/>
              </w:rPr>
              <w:fldChar w:fldCharType="separate"/>
            </w:r>
            <w:r w:rsidR="00515F86">
              <w:rPr>
                <w:noProof/>
                <w:webHidden/>
              </w:rPr>
              <w:t>4</w:t>
            </w:r>
            <w:r w:rsidR="00515F86">
              <w:rPr>
                <w:noProof/>
                <w:webHidden/>
              </w:rPr>
              <w:fldChar w:fldCharType="end"/>
            </w:r>
          </w:hyperlink>
        </w:p>
        <w:p w14:paraId="71AB888C" w14:textId="7D69F080" w:rsidR="00515F86" w:rsidRDefault="00000000">
          <w:pPr>
            <w:pStyle w:val="TOC2"/>
            <w:tabs>
              <w:tab w:val="right" w:leader="dot" w:pos="9350"/>
            </w:tabs>
            <w:rPr>
              <w:rFonts w:eastAsiaTheme="minorEastAsia"/>
              <w:noProof/>
              <w:szCs w:val="24"/>
            </w:rPr>
          </w:pPr>
          <w:hyperlink w:anchor="_Toc174452377" w:history="1">
            <w:r w:rsidR="00515F86" w:rsidRPr="00D10727">
              <w:rPr>
                <w:rStyle w:val="Hyperlink"/>
                <w:noProof/>
              </w:rPr>
              <w:t>Social Consensus</w:t>
            </w:r>
            <w:r w:rsidR="00515F86">
              <w:rPr>
                <w:noProof/>
                <w:webHidden/>
              </w:rPr>
              <w:tab/>
            </w:r>
            <w:r w:rsidR="00515F86">
              <w:rPr>
                <w:noProof/>
                <w:webHidden/>
              </w:rPr>
              <w:fldChar w:fldCharType="begin"/>
            </w:r>
            <w:r w:rsidR="00515F86">
              <w:rPr>
                <w:noProof/>
                <w:webHidden/>
              </w:rPr>
              <w:instrText xml:space="preserve"> PAGEREF _Toc174452377 \h </w:instrText>
            </w:r>
            <w:r w:rsidR="00515F86">
              <w:rPr>
                <w:noProof/>
                <w:webHidden/>
              </w:rPr>
            </w:r>
            <w:r w:rsidR="00515F86">
              <w:rPr>
                <w:noProof/>
                <w:webHidden/>
              </w:rPr>
              <w:fldChar w:fldCharType="separate"/>
            </w:r>
            <w:r w:rsidR="00515F86">
              <w:rPr>
                <w:noProof/>
                <w:webHidden/>
              </w:rPr>
              <w:t>6</w:t>
            </w:r>
            <w:r w:rsidR="00515F86">
              <w:rPr>
                <w:noProof/>
                <w:webHidden/>
              </w:rPr>
              <w:fldChar w:fldCharType="end"/>
            </w:r>
          </w:hyperlink>
        </w:p>
        <w:p w14:paraId="5CA2592B" w14:textId="57C6B26A" w:rsidR="00515F86" w:rsidRDefault="00000000">
          <w:pPr>
            <w:pStyle w:val="TOC2"/>
            <w:tabs>
              <w:tab w:val="right" w:leader="dot" w:pos="9350"/>
            </w:tabs>
            <w:rPr>
              <w:rFonts w:eastAsiaTheme="minorEastAsia"/>
              <w:noProof/>
              <w:szCs w:val="24"/>
            </w:rPr>
          </w:pPr>
          <w:hyperlink w:anchor="_Toc174452378" w:history="1">
            <w:r w:rsidR="00515F86" w:rsidRPr="00D10727">
              <w:rPr>
                <w:rStyle w:val="Hyperlink"/>
                <w:noProof/>
              </w:rPr>
              <w:t>Utilitarian and Deontological Orientation</w:t>
            </w:r>
            <w:r w:rsidR="00515F86">
              <w:rPr>
                <w:noProof/>
                <w:webHidden/>
              </w:rPr>
              <w:tab/>
            </w:r>
            <w:r w:rsidR="00515F86">
              <w:rPr>
                <w:noProof/>
                <w:webHidden/>
              </w:rPr>
              <w:fldChar w:fldCharType="begin"/>
            </w:r>
            <w:r w:rsidR="00515F86">
              <w:rPr>
                <w:noProof/>
                <w:webHidden/>
              </w:rPr>
              <w:instrText xml:space="preserve"> PAGEREF _Toc174452378 \h </w:instrText>
            </w:r>
            <w:r w:rsidR="00515F86">
              <w:rPr>
                <w:noProof/>
                <w:webHidden/>
              </w:rPr>
            </w:r>
            <w:r w:rsidR="00515F86">
              <w:rPr>
                <w:noProof/>
                <w:webHidden/>
              </w:rPr>
              <w:fldChar w:fldCharType="separate"/>
            </w:r>
            <w:r w:rsidR="00515F86">
              <w:rPr>
                <w:noProof/>
                <w:webHidden/>
              </w:rPr>
              <w:t>8</w:t>
            </w:r>
            <w:r w:rsidR="00515F86">
              <w:rPr>
                <w:noProof/>
                <w:webHidden/>
              </w:rPr>
              <w:fldChar w:fldCharType="end"/>
            </w:r>
          </w:hyperlink>
        </w:p>
        <w:p w14:paraId="5B43BFA1" w14:textId="7C4EB519" w:rsidR="00515F86" w:rsidRDefault="00000000">
          <w:pPr>
            <w:pStyle w:val="TOC2"/>
            <w:tabs>
              <w:tab w:val="right" w:leader="dot" w:pos="9350"/>
            </w:tabs>
            <w:rPr>
              <w:rFonts w:eastAsiaTheme="minorEastAsia"/>
              <w:noProof/>
              <w:szCs w:val="24"/>
            </w:rPr>
          </w:pPr>
          <w:hyperlink w:anchor="_Toc174452379" w:history="1">
            <w:r w:rsidR="00515F86" w:rsidRPr="00D10727">
              <w:rPr>
                <w:rStyle w:val="Hyperlink"/>
                <w:noProof/>
              </w:rPr>
              <w:t>Moral Conviction</w:t>
            </w:r>
            <w:r w:rsidR="00515F86">
              <w:rPr>
                <w:noProof/>
                <w:webHidden/>
              </w:rPr>
              <w:tab/>
            </w:r>
            <w:r w:rsidR="00515F86">
              <w:rPr>
                <w:noProof/>
                <w:webHidden/>
              </w:rPr>
              <w:fldChar w:fldCharType="begin"/>
            </w:r>
            <w:r w:rsidR="00515F86">
              <w:rPr>
                <w:noProof/>
                <w:webHidden/>
              </w:rPr>
              <w:instrText xml:space="preserve"> PAGEREF _Toc174452379 \h </w:instrText>
            </w:r>
            <w:r w:rsidR="00515F86">
              <w:rPr>
                <w:noProof/>
                <w:webHidden/>
              </w:rPr>
            </w:r>
            <w:r w:rsidR="00515F86">
              <w:rPr>
                <w:noProof/>
                <w:webHidden/>
              </w:rPr>
              <w:fldChar w:fldCharType="separate"/>
            </w:r>
            <w:r w:rsidR="00515F86">
              <w:rPr>
                <w:noProof/>
                <w:webHidden/>
              </w:rPr>
              <w:t>9</w:t>
            </w:r>
            <w:r w:rsidR="00515F86">
              <w:rPr>
                <w:noProof/>
                <w:webHidden/>
              </w:rPr>
              <w:fldChar w:fldCharType="end"/>
            </w:r>
          </w:hyperlink>
        </w:p>
        <w:p w14:paraId="511B6ABD" w14:textId="0A41D98F" w:rsidR="00515F86" w:rsidRDefault="00000000">
          <w:pPr>
            <w:pStyle w:val="TOC2"/>
            <w:tabs>
              <w:tab w:val="right" w:leader="dot" w:pos="9350"/>
            </w:tabs>
            <w:rPr>
              <w:rFonts w:eastAsiaTheme="minorEastAsia"/>
              <w:noProof/>
              <w:szCs w:val="24"/>
            </w:rPr>
          </w:pPr>
          <w:hyperlink w:anchor="_Toc174452380" w:history="1">
            <w:r w:rsidR="00515F86" w:rsidRPr="00D10727">
              <w:rPr>
                <w:rStyle w:val="Hyperlink"/>
                <w:noProof/>
              </w:rPr>
              <w:t>Need for Further Research</w:t>
            </w:r>
            <w:r w:rsidR="00515F86">
              <w:rPr>
                <w:noProof/>
                <w:webHidden/>
              </w:rPr>
              <w:tab/>
            </w:r>
            <w:r w:rsidR="00515F86">
              <w:rPr>
                <w:noProof/>
                <w:webHidden/>
              </w:rPr>
              <w:fldChar w:fldCharType="begin"/>
            </w:r>
            <w:r w:rsidR="00515F86">
              <w:rPr>
                <w:noProof/>
                <w:webHidden/>
              </w:rPr>
              <w:instrText xml:space="preserve"> PAGEREF _Toc174452380 \h </w:instrText>
            </w:r>
            <w:r w:rsidR="00515F86">
              <w:rPr>
                <w:noProof/>
                <w:webHidden/>
              </w:rPr>
            </w:r>
            <w:r w:rsidR="00515F86">
              <w:rPr>
                <w:noProof/>
                <w:webHidden/>
              </w:rPr>
              <w:fldChar w:fldCharType="separate"/>
            </w:r>
            <w:r w:rsidR="00515F86">
              <w:rPr>
                <w:noProof/>
                <w:webHidden/>
              </w:rPr>
              <w:t>12</w:t>
            </w:r>
            <w:r w:rsidR="00515F86">
              <w:rPr>
                <w:noProof/>
                <w:webHidden/>
              </w:rPr>
              <w:fldChar w:fldCharType="end"/>
            </w:r>
          </w:hyperlink>
        </w:p>
        <w:p w14:paraId="23DABA0A" w14:textId="0B430500" w:rsidR="00515F86" w:rsidRDefault="00000000">
          <w:pPr>
            <w:pStyle w:val="TOC1"/>
            <w:tabs>
              <w:tab w:val="right" w:leader="dot" w:pos="9350"/>
            </w:tabs>
            <w:rPr>
              <w:rFonts w:eastAsiaTheme="minorEastAsia"/>
              <w:noProof/>
              <w:szCs w:val="24"/>
            </w:rPr>
          </w:pPr>
          <w:hyperlink w:anchor="_Toc174452381" w:history="1">
            <w:r w:rsidR="00515F86" w:rsidRPr="00D10727">
              <w:rPr>
                <w:rStyle w:val="Hyperlink"/>
                <w:rFonts w:eastAsia="Times New Roman"/>
                <w:noProof/>
              </w:rPr>
              <w:t>Study 1</w:t>
            </w:r>
            <w:r w:rsidR="00515F86">
              <w:rPr>
                <w:noProof/>
                <w:webHidden/>
              </w:rPr>
              <w:tab/>
            </w:r>
            <w:r w:rsidR="00515F86">
              <w:rPr>
                <w:noProof/>
                <w:webHidden/>
              </w:rPr>
              <w:fldChar w:fldCharType="begin"/>
            </w:r>
            <w:r w:rsidR="00515F86">
              <w:rPr>
                <w:noProof/>
                <w:webHidden/>
              </w:rPr>
              <w:instrText xml:space="preserve"> PAGEREF _Toc174452381 \h </w:instrText>
            </w:r>
            <w:r w:rsidR="00515F86">
              <w:rPr>
                <w:noProof/>
                <w:webHidden/>
              </w:rPr>
            </w:r>
            <w:r w:rsidR="00515F86">
              <w:rPr>
                <w:noProof/>
                <w:webHidden/>
              </w:rPr>
              <w:fldChar w:fldCharType="separate"/>
            </w:r>
            <w:r w:rsidR="00515F86">
              <w:rPr>
                <w:noProof/>
                <w:webHidden/>
              </w:rPr>
              <w:t>13</w:t>
            </w:r>
            <w:r w:rsidR="00515F86">
              <w:rPr>
                <w:noProof/>
                <w:webHidden/>
              </w:rPr>
              <w:fldChar w:fldCharType="end"/>
            </w:r>
          </w:hyperlink>
        </w:p>
        <w:p w14:paraId="191FE242" w14:textId="78A3A758" w:rsidR="00515F86" w:rsidRDefault="00000000">
          <w:pPr>
            <w:pStyle w:val="TOC2"/>
            <w:tabs>
              <w:tab w:val="right" w:leader="dot" w:pos="9350"/>
            </w:tabs>
            <w:rPr>
              <w:rFonts w:eastAsiaTheme="minorEastAsia"/>
              <w:noProof/>
              <w:szCs w:val="24"/>
            </w:rPr>
          </w:pPr>
          <w:hyperlink w:anchor="_Toc174452382" w:history="1">
            <w:r w:rsidR="00515F86" w:rsidRPr="00D10727">
              <w:rPr>
                <w:rStyle w:val="Hyperlink"/>
                <w:rFonts w:ascii="Calibri Light" w:eastAsia="Times New Roman" w:hAnsi="Calibri Light" w:cs="Times New Roman"/>
                <w:b/>
                <w:bCs/>
                <w:noProof/>
                <w:kern w:val="0"/>
                <w14:ligatures w14:val="none"/>
              </w:rPr>
              <w:t>Method</w:t>
            </w:r>
            <w:r w:rsidR="00515F86">
              <w:rPr>
                <w:noProof/>
                <w:webHidden/>
              </w:rPr>
              <w:tab/>
            </w:r>
            <w:r w:rsidR="00515F86">
              <w:rPr>
                <w:noProof/>
                <w:webHidden/>
              </w:rPr>
              <w:fldChar w:fldCharType="begin"/>
            </w:r>
            <w:r w:rsidR="00515F86">
              <w:rPr>
                <w:noProof/>
                <w:webHidden/>
              </w:rPr>
              <w:instrText xml:space="preserve"> PAGEREF _Toc174452382 \h </w:instrText>
            </w:r>
            <w:r w:rsidR="00515F86">
              <w:rPr>
                <w:noProof/>
                <w:webHidden/>
              </w:rPr>
            </w:r>
            <w:r w:rsidR="00515F86">
              <w:rPr>
                <w:noProof/>
                <w:webHidden/>
              </w:rPr>
              <w:fldChar w:fldCharType="separate"/>
            </w:r>
            <w:r w:rsidR="00515F86">
              <w:rPr>
                <w:noProof/>
                <w:webHidden/>
              </w:rPr>
              <w:t>13</w:t>
            </w:r>
            <w:r w:rsidR="00515F86">
              <w:rPr>
                <w:noProof/>
                <w:webHidden/>
              </w:rPr>
              <w:fldChar w:fldCharType="end"/>
            </w:r>
          </w:hyperlink>
        </w:p>
        <w:p w14:paraId="7737C288" w14:textId="0B1CE0CE" w:rsidR="00515F86" w:rsidRDefault="00000000">
          <w:pPr>
            <w:pStyle w:val="TOC3"/>
            <w:tabs>
              <w:tab w:val="right" w:leader="dot" w:pos="9350"/>
            </w:tabs>
            <w:rPr>
              <w:rFonts w:eastAsiaTheme="minorEastAsia"/>
              <w:noProof/>
              <w:szCs w:val="24"/>
            </w:rPr>
          </w:pPr>
          <w:hyperlink w:anchor="_Toc174452383" w:history="1">
            <w:r w:rsidR="00515F86" w:rsidRPr="00D10727">
              <w:rPr>
                <w:rStyle w:val="Hyperlink"/>
                <w:rFonts w:ascii="Calibri Light" w:eastAsia="Times New Roman" w:hAnsi="Calibri Light" w:cs="Times New Roman"/>
                <w:b/>
                <w:i/>
                <w:noProof/>
              </w:rPr>
              <w:t>Participants</w:t>
            </w:r>
            <w:r w:rsidR="00515F86">
              <w:rPr>
                <w:noProof/>
                <w:webHidden/>
              </w:rPr>
              <w:tab/>
            </w:r>
            <w:r w:rsidR="00515F86">
              <w:rPr>
                <w:noProof/>
                <w:webHidden/>
              </w:rPr>
              <w:fldChar w:fldCharType="begin"/>
            </w:r>
            <w:r w:rsidR="00515F86">
              <w:rPr>
                <w:noProof/>
                <w:webHidden/>
              </w:rPr>
              <w:instrText xml:space="preserve"> PAGEREF _Toc174452383 \h </w:instrText>
            </w:r>
            <w:r w:rsidR="00515F86">
              <w:rPr>
                <w:noProof/>
                <w:webHidden/>
              </w:rPr>
            </w:r>
            <w:r w:rsidR="00515F86">
              <w:rPr>
                <w:noProof/>
                <w:webHidden/>
              </w:rPr>
              <w:fldChar w:fldCharType="separate"/>
            </w:r>
            <w:r w:rsidR="00515F86">
              <w:rPr>
                <w:noProof/>
                <w:webHidden/>
              </w:rPr>
              <w:t>13</w:t>
            </w:r>
            <w:r w:rsidR="00515F86">
              <w:rPr>
                <w:noProof/>
                <w:webHidden/>
              </w:rPr>
              <w:fldChar w:fldCharType="end"/>
            </w:r>
          </w:hyperlink>
        </w:p>
        <w:p w14:paraId="312EE354" w14:textId="6806B888" w:rsidR="00515F86" w:rsidRDefault="00000000">
          <w:pPr>
            <w:pStyle w:val="TOC3"/>
            <w:tabs>
              <w:tab w:val="right" w:leader="dot" w:pos="9350"/>
            </w:tabs>
            <w:rPr>
              <w:rFonts w:eastAsiaTheme="minorEastAsia"/>
              <w:noProof/>
              <w:szCs w:val="24"/>
            </w:rPr>
          </w:pPr>
          <w:hyperlink w:anchor="_Toc174452384" w:history="1">
            <w:r w:rsidR="00515F86" w:rsidRPr="00D10727">
              <w:rPr>
                <w:rStyle w:val="Hyperlink"/>
                <w:rFonts w:ascii="Calibri Light" w:eastAsia="Times New Roman" w:hAnsi="Calibri Light" w:cs="Times New Roman"/>
                <w:b/>
                <w:i/>
                <w:noProof/>
              </w:rPr>
              <w:t>Materials and Procedure</w:t>
            </w:r>
            <w:r w:rsidR="00515F86">
              <w:rPr>
                <w:noProof/>
                <w:webHidden/>
              </w:rPr>
              <w:tab/>
            </w:r>
            <w:r w:rsidR="00515F86">
              <w:rPr>
                <w:noProof/>
                <w:webHidden/>
              </w:rPr>
              <w:fldChar w:fldCharType="begin"/>
            </w:r>
            <w:r w:rsidR="00515F86">
              <w:rPr>
                <w:noProof/>
                <w:webHidden/>
              </w:rPr>
              <w:instrText xml:space="preserve"> PAGEREF _Toc174452384 \h </w:instrText>
            </w:r>
            <w:r w:rsidR="00515F86">
              <w:rPr>
                <w:noProof/>
                <w:webHidden/>
              </w:rPr>
            </w:r>
            <w:r w:rsidR="00515F86">
              <w:rPr>
                <w:noProof/>
                <w:webHidden/>
              </w:rPr>
              <w:fldChar w:fldCharType="separate"/>
            </w:r>
            <w:r w:rsidR="00515F86">
              <w:rPr>
                <w:noProof/>
                <w:webHidden/>
              </w:rPr>
              <w:t>14</w:t>
            </w:r>
            <w:r w:rsidR="00515F86">
              <w:rPr>
                <w:noProof/>
                <w:webHidden/>
              </w:rPr>
              <w:fldChar w:fldCharType="end"/>
            </w:r>
          </w:hyperlink>
        </w:p>
        <w:p w14:paraId="6ED3D42C" w14:textId="03FDB467" w:rsidR="00515F86" w:rsidRDefault="00000000">
          <w:pPr>
            <w:pStyle w:val="TOC3"/>
            <w:tabs>
              <w:tab w:val="right" w:leader="dot" w:pos="9350"/>
            </w:tabs>
            <w:rPr>
              <w:rFonts w:eastAsiaTheme="minorEastAsia"/>
              <w:noProof/>
              <w:szCs w:val="24"/>
            </w:rPr>
          </w:pPr>
          <w:hyperlink w:anchor="_Toc174452385" w:history="1">
            <w:r w:rsidR="00515F86" w:rsidRPr="00D10727">
              <w:rPr>
                <w:rStyle w:val="Hyperlink"/>
                <w:rFonts w:ascii="Calibri Light" w:eastAsia="Times New Roman" w:hAnsi="Calibri Light" w:cs="Times New Roman"/>
                <w:b/>
                <w:i/>
                <w:noProof/>
              </w:rPr>
              <w:t>Measures</w:t>
            </w:r>
            <w:r w:rsidR="00515F86">
              <w:rPr>
                <w:noProof/>
                <w:webHidden/>
              </w:rPr>
              <w:tab/>
            </w:r>
            <w:r w:rsidR="00515F86">
              <w:rPr>
                <w:noProof/>
                <w:webHidden/>
              </w:rPr>
              <w:fldChar w:fldCharType="begin"/>
            </w:r>
            <w:r w:rsidR="00515F86">
              <w:rPr>
                <w:noProof/>
                <w:webHidden/>
              </w:rPr>
              <w:instrText xml:space="preserve"> PAGEREF _Toc174452385 \h </w:instrText>
            </w:r>
            <w:r w:rsidR="00515F86">
              <w:rPr>
                <w:noProof/>
                <w:webHidden/>
              </w:rPr>
            </w:r>
            <w:r w:rsidR="00515F86">
              <w:rPr>
                <w:noProof/>
                <w:webHidden/>
              </w:rPr>
              <w:fldChar w:fldCharType="separate"/>
            </w:r>
            <w:r w:rsidR="00515F86">
              <w:rPr>
                <w:noProof/>
                <w:webHidden/>
              </w:rPr>
              <w:t>15</w:t>
            </w:r>
            <w:r w:rsidR="00515F86">
              <w:rPr>
                <w:noProof/>
                <w:webHidden/>
              </w:rPr>
              <w:fldChar w:fldCharType="end"/>
            </w:r>
          </w:hyperlink>
        </w:p>
        <w:p w14:paraId="4F7F80D6" w14:textId="7F38BADC" w:rsidR="00515F86" w:rsidRDefault="00000000">
          <w:pPr>
            <w:pStyle w:val="TOC3"/>
            <w:tabs>
              <w:tab w:val="right" w:leader="dot" w:pos="9350"/>
            </w:tabs>
            <w:rPr>
              <w:rFonts w:eastAsiaTheme="minorEastAsia"/>
              <w:noProof/>
              <w:szCs w:val="24"/>
            </w:rPr>
          </w:pPr>
          <w:hyperlink w:anchor="_Toc174452386" w:history="1">
            <w:r w:rsidR="00515F86" w:rsidRPr="00D10727">
              <w:rPr>
                <w:rStyle w:val="Hyperlink"/>
                <w:rFonts w:ascii="Calibri Light" w:eastAsia="Times New Roman" w:hAnsi="Calibri Light" w:cs="Times New Roman"/>
                <w:b/>
                <w:i/>
                <w:noProof/>
              </w:rPr>
              <w:t>Power and Statistical Analysis</w:t>
            </w:r>
            <w:r w:rsidR="00515F86">
              <w:rPr>
                <w:noProof/>
                <w:webHidden/>
              </w:rPr>
              <w:tab/>
            </w:r>
            <w:r w:rsidR="00515F86">
              <w:rPr>
                <w:noProof/>
                <w:webHidden/>
              </w:rPr>
              <w:fldChar w:fldCharType="begin"/>
            </w:r>
            <w:r w:rsidR="00515F86">
              <w:rPr>
                <w:noProof/>
                <w:webHidden/>
              </w:rPr>
              <w:instrText xml:space="preserve"> PAGEREF _Toc174452386 \h </w:instrText>
            </w:r>
            <w:r w:rsidR="00515F86">
              <w:rPr>
                <w:noProof/>
                <w:webHidden/>
              </w:rPr>
            </w:r>
            <w:r w:rsidR="00515F86">
              <w:rPr>
                <w:noProof/>
                <w:webHidden/>
              </w:rPr>
              <w:fldChar w:fldCharType="separate"/>
            </w:r>
            <w:r w:rsidR="00515F86">
              <w:rPr>
                <w:noProof/>
                <w:webHidden/>
              </w:rPr>
              <w:t>17</w:t>
            </w:r>
            <w:r w:rsidR="00515F86">
              <w:rPr>
                <w:noProof/>
                <w:webHidden/>
              </w:rPr>
              <w:fldChar w:fldCharType="end"/>
            </w:r>
          </w:hyperlink>
        </w:p>
        <w:p w14:paraId="697E7E76" w14:textId="784882E4" w:rsidR="00515F86" w:rsidRDefault="00000000">
          <w:pPr>
            <w:pStyle w:val="TOC3"/>
            <w:tabs>
              <w:tab w:val="right" w:leader="dot" w:pos="9350"/>
            </w:tabs>
            <w:rPr>
              <w:rFonts w:eastAsiaTheme="minorEastAsia"/>
              <w:noProof/>
              <w:szCs w:val="24"/>
            </w:rPr>
          </w:pPr>
          <w:hyperlink w:anchor="_Toc174452387" w:history="1">
            <w:r w:rsidR="00515F86" w:rsidRPr="00D10727">
              <w:rPr>
                <w:rStyle w:val="Hyperlink"/>
                <w:rFonts w:ascii="Calibri Light" w:eastAsia="Times New Roman" w:hAnsi="Calibri Light" w:cs="Times New Roman"/>
                <w:b/>
                <w:i/>
                <w:noProof/>
              </w:rPr>
              <w:t>Study 1 Hypotheses</w:t>
            </w:r>
            <w:r w:rsidR="00515F86">
              <w:rPr>
                <w:noProof/>
                <w:webHidden/>
              </w:rPr>
              <w:tab/>
            </w:r>
            <w:r w:rsidR="00515F86">
              <w:rPr>
                <w:noProof/>
                <w:webHidden/>
              </w:rPr>
              <w:fldChar w:fldCharType="begin"/>
            </w:r>
            <w:r w:rsidR="00515F86">
              <w:rPr>
                <w:noProof/>
                <w:webHidden/>
              </w:rPr>
              <w:instrText xml:space="preserve"> PAGEREF _Toc174452387 \h </w:instrText>
            </w:r>
            <w:r w:rsidR="00515F86">
              <w:rPr>
                <w:noProof/>
                <w:webHidden/>
              </w:rPr>
            </w:r>
            <w:r w:rsidR="00515F86">
              <w:rPr>
                <w:noProof/>
                <w:webHidden/>
              </w:rPr>
              <w:fldChar w:fldCharType="separate"/>
            </w:r>
            <w:r w:rsidR="00515F86">
              <w:rPr>
                <w:noProof/>
                <w:webHidden/>
              </w:rPr>
              <w:t>17</w:t>
            </w:r>
            <w:r w:rsidR="00515F86">
              <w:rPr>
                <w:noProof/>
                <w:webHidden/>
              </w:rPr>
              <w:fldChar w:fldCharType="end"/>
            </w:r>
          </w:hyperlink>
        </w:p>
        <w:p w14:paraId="34C66436" w14:textId="1686316C" w:rsidR="00515F86" w:rsidRDefault="00000000">
          <w:pPr>
            <w:pStyle w:val="TOC2"/>
            <w:tabs>
              <w:tab w:val="right" w:leader="dot" w:pos="9350"/>
            </w:tabs>
            <w:rPr>
              <w:rFonts w:eastAsiaTheme="minorEastAsia"/>
              <w:noProof/>
              <w:szCs w:val="24"/>
            </w:rPr>
          </w:pPr>
          <w:hyperlink w:anchor="_Toc174452388" w:history="1">
            <w:r w:rsidR="00515F86" w:rsidRPr="00D10727">
              <w:rPr>
                <w:rStyle w:val="Hyperlink"/>
                <w:rFonts w:ascii="Calibri Light" w:eastAsia="Times New Roman" w:hAnsi="Calibri Light" w:cs="Times New Roman"/>
                <w:b/>
                <w:bCs/>
                <w:noProof/>
                <w:kern w:val="0"/>
                <w14:ligatures w14:val="none"/>
              </w:rPr>
              <w:t>Results</w:t>
            </w:r>
            <w:r w:rsidR="00515F86">
              <w:rPr>
                <w:noProof/>
                <w:webHidden/>
              </w:rPr>
              <w:tab/>
            </w:r>
            <w:r w:rsidR="00515F86">
              <w:rPr>
                <w:noProof/>
                <w:webHidden/>
              </w:rPr>
              <w:fldChar w:fldCharType="begin"/>
            </w:r>
            <w:r w:rsidR="00515F86">
              <w:rPr>
                <w:noProof/>
                <w:webHidden/>
              </w:rPr>
              <w:instrText xml:space="preserve"> PAGEREF _Toc174452388 \h </w:instrText>
            </w:r>
            <w:r w:rsidR="00515F86">
              <w:rPr>
                <w:noProof/>
                <w:webHidden/>
              </w:rPr>
            </w:r>
            <w:r w:rsidR="00515F86">
              <w:rPr>
                <w:noProof/>
                <w:webHidden/>
              </w:rPr>
              <w:fldChar w:fldCharType="separate"/>
            </w:r>
            <w:r w:rsidR="00515F86">
              <w:rPr>
                <w:noProof/>
                <w:webHidden/>
              </w:rPr>
              <w:t>18</w:t>
            </w:r>
            <w:r w:rsidR="00515F86">
              <w:rPr>
                <w:noProof/>
                <w:webHidden/>
              </w:rPr>
              <w:fldChar w:fldCharType="end"/>
            </w:r>
          </w:hyperlink>
        </w:p>
        <w:p w14:paraId="39FF424F" w14:textId="73C8D2C6" w:rsidR="00515F86" w:rsidRDefault="00000000">
          <w:pPr>
            <w:pStyle w:val="TOC3"/>
            <w:tabs>
              <w:tab w:val="right" w:leader="dot" w:pos="9350"/>
            </w:tabs>
            <w:rPr>
              <w:rFonts w:eastAsiaTheme="minorEastAsia"/>
              <w:noProof/>
              <w:szCs w:val="24"/>
            </w:rPr>
          </w:pPr>
          <w:hyperlink w:anchor="_Toc174452389" w:history="1">
            <w:r w:rsidR="00515F86" w:rsidRPr="00D10727">
              <w:rPr>
                <w:rStyle w:val="Hyperlink"/>
                <w:rFonts w:ascii="Calibri Light" w:eastAsia="Times New Roman" w:hAnsi="Calibri Light" w:cs="Times New Roman"/>
                <w:b/>
                <w:i/>
                <w:noProof/>
              </w:rPr>
              <w:t>Social Consensus Manipulation</w:t>
            </w:r>
            <w:r w:rsidR="00515F86">
              <w:rPr>
                <w:noProof/>
                <w:webHidden/>
              </w:rPr>
              <w:tab/>
            </w:r>
            <w:r w:rsidR="00515F86">
              <w:rPr>
                <w:noProof/>
                <w:webHidden/>
              </w:rPr>
              <w:fldChar w:fldCharType="begin"/>
            </w:r>
            <w:r w:rsidR="00515F86">
              <w:rPr>
                <w:noProof/>
                <w:webHidden/>
              </w:rPr>
              <w:instrText xml:space="preserve"> PAGEREF _Toc174452389 \h </w:instrText>
            </w:r>
            <w:r w:rsidR="00515F86">
              <w:rPr>
                <w:noProof/>
                <w:webHidden/>
              </w:rPr>
            </w:r>
            <w:r w:rsidR="00515F86">
              <w:rPr>
                <w:noProof/>
                <w:webHidden/>
              </w:rPr>
              <w:fldChar w:fldCharType="separate"/>
            </w:r>
            <w:r w:rsidR="00515F86">
              <w:rPr>
                <w:noProof/>
                <w:webHidden/>
              </w:rPr>
              <w:t>18</w:t>
            </w:r>
            <w:r w:rsidR="00515F86">
              <w:rPr>
                <w:noProof/>
                <w:webHidden/>
              </w:rPr>
              <w:fldChar w:fldCharType="end"/>
            </w:r>
          </w:hyperlink>
        </w:p>
        <w:p w14:paraId="109FB09C" w14:textId="5E57BC98" w:rsidR="00515F86" w:rsidRDefault="00000000">
          <w:pPr>
            <w:pStyle w:val="TOC3"/>
            <w:tabs>
              <w:tab w:val="right" w:leader="dot" w:pos="9350"/>
            </w:tabs>
            <w:rPr>
              <w:rFonts w:eastAsiaTheme="minorEastAsia"/>
              <w:noProof/>
              <w:szCs w:val="24"/>
            </w:rPr>
          </w:pPr>
          <w:hyperlink w:anchor="_Toc174452390" w:history="1">
            <w:r w:rsidR="00515F86" w:rsidRPr="00D10727">
              <w:rPr>
                <w:rStyle w:val="Hyperlink"/>
                <w:rFonts w:ascii="Calibri Light" w:eastAsia="Times New Roman" w:hAnsi="Calibri Light" w:cs="Times New Roman"/>
                <w:b/>
                <w:i/>
                <w:noProof/>
              </w:rPr>
              <w:t>Deontological and Utilitarian Orientation</w:t>
            </w:r>
            <w:r w:rsidR="00515F86">
              <w:rPr>
                <w:noProof/>
                <w:webHidden/>
              </w:rPr>
              <w:tab/>
            </w:r>
            <w:r w:rsidR="00515F86">
              <w:rPr>
                <w:noProof/>
                <w:webHidden/>
              </w:rPr>
              <w:fldChar w:fldCharType="begin"/>
            </w:r>
            <w:r w:rsidR="00515F86">
              <w:rPr>
                <w:noProof/>
                <w:webHidden/>
              </w:rPr>
              <w:instrText xml:space="preserve"> PAGEREF _Toc174452390 \h </w:instrText>
            </w:r>
            <w:r w:rsidR="00515F86">
              <w:rPr>
                <w:noProof/>
                <w:webHidden/>
              </w:rPr>
            </w:r>
            <w:r w:rsidR="00515F86">
              <w:rPr>
                <w:noProof/>
                <w:webHidden/>
              </w:rPr>
              <w:fldChar w:fldCharType="separate"/>
            </w:r>
            <w:r w:rsidR="00515F86">
              <w:rPr>
                <w:noProof/>
                <w:webHidden/>
              </w:rPr>
              <w:t>20</w:t>
            </w:r>
            <w:r w:rsidR="00515F86">
              <w:rPr>
                <w:noProof/>
                <w:webHidden/>
              </w:rPr>
              <w:fldChar w:fldCharType="end"/>
            </w:r>
          </w:hyperlink>
        </w:p>
        <w:p w14:paraId="59471754" w14:textId="6F220C35" w:rsidR="00515F86" w:rsidRDefault="00000000">
          <w:pPr>
            <w:pStyle w:val="TOC3"/>
            <w:tabs>
              <w:tab w:val="right" w:leader="dot" w:pos="9350"/>
            </w:tabs>
            <w:rPr>
              <w:rFonts w:eastAsiaTheme="minorEastAsia"/>
              <w:noProof/>
              <w:szCs w:val="24"/>
            </w:rPr>
          </w:pPr>
          <w:hyperlink w:anchor="_Toc174452391" w:history="1">
            <w:r w:rsidR="00515F86" w:rsidRPr="00D10727">
              <w:rPr>
                <w:rStyle w:val="Hyperlink"/>
                <w:rFonts w:ascii="Calibri Light" w:eastAsia="Times New Roman" w:hAnsi="Calibri Light" w:cs="Times New Roman"/>
                <w:b/>
                <w:i/>
                <w:noProof/>
              </w:rPr>
              <w:t>Exploratory Analyses</w:t>
            </w:r>
            <w:r w:rsidR="00515F86">
              <w:rPr>
                <w:noProof/>
                <w:webHidden/>
              </w:rPr>
              <w:tab/>
            </w:r>
            <w:r w:rsidR="00515F86">
              <w:rPr>
                <w:noProof/>
                <w:webHidden/>
              </w:rPr>
              <w:fldChar w:fldCharType="begin"/>
            </w:r>
            <w:r w:rsidR="00515F86">
              <w:rPr>
                <w:noProof/>
                <w:webHidden/>
              </w:rPr>
              <w:instrText xml:space="preserve"> PAGEREF _Toc174452391 \h </w:instrText>
            </w:r>
            <w:r w:rsidR="00515F86">
              <w:rPr>
                <w:noProof/>
                <w:webHidden/>
              </w:rPr>
            </w:r>
            <w:r w:rsidR="00515F86">
              <w:rPr>
                <w:noProof/>
                <w:webHidden/>
              </w:rPr>
              <w:fldChar w:fldCharType="separate"/>
            </w:r>
            <w:r w:rsidR="00515F86">
              <w:rPr>
                <w:noProof/>
                <w:webHidden/>
              </w:rPr>
              <w:t>21</w:t>
            </w:r>
            <w:r w:rsidR="00515F86">
              <w:rPr>
                <w:noProof/>
                <w:webHidden/>
              </w:rPr>
              <w:fldChar w:fldCharType="end"/>
            </w:r>
          </w:hyperlink>
        </w:p>
        <w:p w14:paraId="1756D65F" w14:textId="2FF9A34B" w:rsidR="00515F86" w:rsidRDefault="00000000">
          <w:pPr>
            <w:pStyle w:val="TOC3"/>
            <w:tabs>
              <w:tab w:val="right" w:leader="dot" w:pos="9350"/>
            </w:tabs>
            <w:rPr>
              <w:rFonts w:eastAsiaTheme="minorEastAsia"/>
              <w:noProof/>
              <w:szCs w:val="24"/>
            </w:rPr>
          </w:pPr>
          <w:hyperlink w:anchor="_Toc174452392" w:history="1">
            <w:r w:rsidR="00515F86" w:rsidRPr="00D10727">
              <w:rPr>
                <w:rStyle w:val="Hyperlink"/>
                <w:rFonts w:ascii="Calibri Light" w:eastAsia="Times New Roman" w:hAnsi="Calibri Light" w:cs="Times New Roman"/>
                <w:b/>
                <w:i/>
                <w:noProof/>
              </w:rPr>
              <w:t>Discussion</w:t>
            </w:r>
            <w:r w:rsidR="00515F86">
              <w:rPr>
                <w:noProof/>
                <w:webHidden/>
              </w:rPr>
              <w:tab/>
            </w:r>
            <w:r w:rsidR="00515F86">
              <w:rPr>
                <w:noProof/>
                <w:webHidden/>
              </w:rPr>
              <w:fldChar w:fldCharType="begin"/>
            </w:r>
            <w:r w:rsidR="00515F86">
              <w:rPr>
                <w:noProof/>
                <w:webHidden/>
              </w:rPr>
              <w:instrText xml:space="preserve"> PAGEREF _Toc174452392 \h </w:instrText>
            </w:r>
            <w:r w:rsidR="00515F86">
              <w:rPr>
                <w:noProof/>
                <w:webHidden/>
              </w:rPr>
            </w:r>
            <w:r w:rsidR="00515F86">
              <w:rPr>
                <w:noProof/>
                <w:webHidden/>
              </w:rPr>
              <w:fldChar w:fldCharType="separate"/>
            </w:r>
            <w:r w:rsidR="00515F86">
              <w:rPr>
                <w:noProof/>
                <w:webHidden/>
              </w:rPr>
              <w:t>21</w:t>
            </w:r>
            <w:r w:rsidR="00515F86">
              <w:rPr>
                <w:noProof/>
                <w:webHidden/>
              </w:rPr>
              <w:fldChar w:fldCharType="end"/>
            </w:r>
          </w:hyperlink>
        </w:p>
        <w:p w14:paraId="796AC0B7" w14:textId="1BF51C8C" w:rsidR="00515F86" w:rsidRDefault="00000000">
          <w:pPr>
            <w:pStyle w:val="TOC1"/>
            <w:tabs>
              <w:tab w:val="right" w:leader="dot" w:pos="9350"/>
            </w:tabs>
            <w:rPr>
              <w:rFonts w:eastAsiaTheme="minorEastAsia"/>
              <w:noProof/>
              <w:szCs w:val="24"/>
            </w:rPr>
          </w:pPr>
          <w:hyperlink w:anchor="_Toc174452393" w:history="1">
            <w:r w:rsidR="00515F86" w:rsidRPr="00D10727">
              <w:rPr>
                <w:rStyle w:val="Hyperlink"/>
                <w:rFonts w:eastAsia="Calibri"/>
                <w:noProof/>
              </w:rPr>
              <w:t>Study 2</w:t>
            </w:r>
            <w:r w:rsidR="00515F86">
              <w:rPr>
                <w:noProof/>
                <w:webHidden/>
              </w:rPr>
              <w:tab/>
            </w:r>
            <w:r w:rsidR="00515F86">
              <w:rPr>
                <w:noProof/>
                <w:webHidden/>
              </w:rPr>
              <w:fldChar w:fldCharType="begin"/>
            </w:r>
            <w:r w:rsidR="00515F86">
              <w:rPr>
                <w:noProof/>
                <w:webHidden/>
              </w:rPr>
              <w:instrText xml:space="preserve"> PAGEREF _Toc174452393 \h </w:instrText>
            </w:r>
            <w:r w:rsidR="00515F86">
              <w:rPr>
                <w:noProof/>
                <w:webHidden/>
              </w:rPr>
            </w:r>
            <w:r w:rsidR="00515F86">
              <w:rPr>
                <w:noProof/>
                <w:webHidden/>
              </w:rPr>
              <w:fldChar w:fldCharType="separate"/>
            </w:r>
            <w:r w:rsidR="00515F86">
              <w:rPr>
                <w:noProof/>
                <w:webHidden/>
              </w:rPr>
              <w:t>22</w:t>
            </w:r>
            <w:r w:rsidR="00515F86">
              <w:rPr>
                <w:noProof/>
                <w:webHidden/>
              </w:rPr>
              <w:fldChar w:fldCharType="end"/>
            </w:r>
          </w:hyperlink>
        </w:p>
        <w:p w14:paraId="0F703441" w14:textId="7E55BF61" w:rsidR="00515F86" w:rsidRDefault="00000000">
          <w:pPr>
            <w:pStyle w:val="TOC2"/>
            <w:tabs>
              <w:tab w:val="right" w:leader="dot" w:pos="9350"/>
            </w:tabs>
            <w:rPr>
              <w:rFonts w:eastAsiaTheme="minorEastAsia"/>
              <w:noProof/>
              <w:szCs w:val="24"/>
            </w:rPr>
          </w:pPr>
          <w:hyperlink w:anchor="_Toc174452394" w:history="1">
            <w:r w:rsidR="00515F86" w:rsidRPr="00D10727">
              <w:rPr>
                <w:rStyle w:val="Hyperlink"/>
                <w:rFonts w:ascii="Calibri Light" w:eastAsia="Times New Roman" w:hAnsi="Calibri Light" w:cs="Times New Roman"/>
                <w:b/>
                <w:bCs/>
                <w:noProof/>
                <w:kern w:val="0"/>
                <w14:ligatures w14:val="none"/>
              </w:rPr>
              <w:t>Method</w:t>
            </w:r>
            <w:r w:rsidR="00515F86">
              <w:rPr>
                <w:noProof/>
                <w:webHidden/>
              </w:rPr>
              <w:tab/>
            </w:r>
            <w:r w:rsidR="00515F86">
              <w:rPr>
                <w:noProof/>
                <w:webHidden/>
              </w:rPr>
              <w:fldChar w:fldCharType="begin"/>
            </w:r>
            <w:r w:rsidR="00515F86">
              <w:rPr>
                <w:noProof/>
                <w:webHidden/>
              </w:rPr>
              <w:instrText xml:space="preserve"> PAGEREF _Toc174452394 \h </w:instrText>
            </w:r>
            <w:r w:rsidR="00515F86">
              <w:rPr>
                <w:noProof/>
                <w:webHidden/>
              </w:rPr>
            </w:r>
            <w:r w:rsidR="00515F86">
              <w:rPr>
                <w:noProof/>
                <w:webHidden/>
              </w:rPr>
              <w:fldChar w:fldCharType="separate"/>
            </w:r>
            <w:r w:rsidR="00515F86">
              <w:rPr>
                <w:noProof/>
                <w:webHidden/>
              </w:rPr>
              <w:t>22</w:t>
            </w:r>
            <w:r w:rsidR="00515F86">
              <w:rPr>
                <w:noProof/>
                <w:webHidden/>
              </w:rPr>
              <w:fldChar w:fldCharType="end"/>
            </w:r>
          </w:hyperlink>
        </w:p>
        <w:p w14:paraId="5E915A2F" w14:textId="6E1FC455" w:rsidR="00515F86" w:rsidRDefault="00000000">
          <w:pPr>
            <w:pStyle w:val="TOC3"/>
            <w:tabs>
              <w:tab w:val="right" w:leader="dot" w:pos="9350"/>
            </w:tabs>
            <w:rPr>
              <w:rFonts w:eastAsiaTheme="minorEastAsia"/>
              <w:noProof/>
              <w:szCs w:val="24"/>
            </w:rPr>
          </w:pPr>
          <w:hyperlink w:anchor="_Toc174452395" w:history="1">
            <w:r w:rsidR="00515F86" w:rsidRPr="00D10727">
              <w:rPr>
                <w:rStyle w:val="Hyperlink"/>
                <w:rFonts w:ascii="Calibri Light" w:eastAsia="Times New Roman" w:hAnsi="Calibri Light" w:cs="Times New Roman"/>
                <w:b/>
                <w:i/>
                <w:noProof/>
              </w:rPr>
              <w:t>Participants</w:t>
            </w:r>
            <w:r w:rsidR="00515F86">
              <w:rPr>
                <w:noProof/>
                <w:webHidden/>
              </w:rPr>
              <w:tab/>
            </w:r>
            <w:r w:rsidR="00515F86">
              <w:rPr>
                <w:noProof/>
                <w:webHidden/>
              </w:rPr>
              <w:fldChar w:fldCharType="begin"/>
            </w:r>
            <w:r w:rsidR="00515F86">
              <w:rPr>
                <w:noProof/>
                <w:webHidden/>
              </w:rPr>
              <w:instrText xml:space="preserve"> PAGEREF _Toc174452395 \h </w:instrText>
            </w:r>
            <w:r w:rsidR="00515F86">
              <w:rPr>
                <w:noProof/>
                <w:webHidden/>
              </w:rPr>
            </w:r>
            <w:r w:rsidR="00515F86">
              <w:rPr>
                <w:noProof/>
                <w:webHidden/>
              </w:rPr>
              <w:fldChar w:fldCharType="separate"/>
            </w:r>
            <w:r w:rsidR="00515F86">
              <w:rPr>
                <w:noProof/>
                <w:webHidden/>
              </w:rPr>
              <w:t>23</w:t>
            </w:r>
            <w:r w:rsidR="00515F86">
              <w:rPr>
                <w:noProof/>
                <w:webHidden/>
              </w:rPr>
              <w:fldChar w:fldCharType="end"/>
            </w:r>
          </w:hyperlink>
        </w:p>
        <w:p w14:paraId="093D9C3D" w14:textId="7DE64791" w:rsidR="00515F86" w:rsidRDefault="00000000">
          <w:pPr>
            <w:pStyle w:val="TOC3"/>
            <w:tabs>
              <w:tab w:val="right" w:leader="dot" w:pos="9350"/>
            </w:tabs>
            <w:rPr>
              <w:rFonts w:eastAsiaTheme="minorEastAsia"/>
              <w:noProof/>
              <w:szCs w:val="24"/>
            </w:rPr>
          </w:pPr>
          <w:hyperlink w:anchor="_Toc174452396" w:history="1">
            <w:r w:rsidR="00515F86" w:rsidRPr="00D10727">
              <w:rPr>
                <w:rStyle w:val="Hyperlink"/>
                <w:rFonts w:ascii="Calibri Light" w:eastAsia="Times New Roman" w:hAnsi="Calibri Light" w:cs="Times New Roman"/>
                <w:b/>
                <w:i/>
                <w:noProof/>
              </w:rPr>
              <w:t>Materials and Procedure</w:t>
            </w:r>
            <w:r w:rsidR="00515F86">
              <w:rPr>
                <w:noProof/>
                <w:webHidden/>
              </w:rPr>
              <w:tab/>
            </w:r>
            <w:r w:rsidR="00515F86">
              <w:rPr>
                <w:noProof/>
                <w:webHidden/>
              </w:rPr>
              <w:fldChar w:fldCharType="begin"/>
            </w:r>
            <w:r w:rsidR="00515F86">
              <w:rPr>
                <w:noProof/>
                <w:webHidden/>
              </w:rPr>
              <w:instrText xml:space="preserve"> PAGEREF _Toc174452396 \h </w:instrText>
            </w:r>
            <w:r w:rsidR="00515F86">
              <w:rPr>
                <w:noProof/>
                <w:webHidden/>
              </w:rPr>
            </w:r>
            <w:r w:rsidR="00515F86">
              <w:rPr>
                <w:noProof/>
                <w:webHidden/>
              </w:rPr>
              <w:fldChar w:fldCharType="separate"/>
            </w:r>
            <w:r w:rsidR="00515F86">
              <w:rPr>
                <w:noProof/>
                <w:webHidden/>
              </w:rPr>
              <w:t>23</w:t>
            </w:r>
            <w:r w:rsidR="00515F86">
              <w:rPr>
                <w:noProof/>
                <w:webHidden/>
              </w:rPr>
              <w:fldChar w:fldCharType="end"/>
            </w:r>
          </w:hyperlink>
        </w:p>
        <w:p w14:paraId="1B9F7780" w14:textId="0502AC17" w:rsidR="00515F86" w:rsidRDefault="00000000">
          <w:pPr>
            <w:pStyle w:val="TOC3"/>
            <w:tabs>
              <w:tab w:val="right" w:leader="dot" w:pos="9350"/>
            </w:tabs>
            <w:rPr>
              <w:rFonts w:eastAsiaTheme="minorEastAsia"/>
              <w:noProof/>
              <w:szCs w:val="24"/>
            </w:rPr>
          </w:pPr>
          <w:hyperlink w:anchor="_Toc174452397" w:history="1">
            <w:r w:rsidR="00515F86" w:rsidRPr="00D10727">
              <w:rPr>
                <w:rStyle w:val="Hyperlink"/>
                <w:rFonts w:ascii="Calibri Light" w:eastAsia="Times New Roman" w:hAnsi="Calibri Light" w:cs="Times New Roman"/>
                <w:b/>
                <w:i/>
                <w:noProof/>
              </w:rPr>
              <w:t>Measures</w:t>
            </w:r>
            <w:r w:rsidR="00515F86">
              <w:rPr>
                <w:noProof/>
                <w:webHidden/>
              </w:rPr>
              <w:tab/>
            </w:r>
            <w:r w:rsidR="00515F86">
              <w:rPr>
                <w:noProof/>
                <w:webHidden/>
              </w:rPr>
              <w:fldChar w:fldCharType="begin"/>
            </w:r>
            <w:r w:rsidR="00515F86">
              <w:rPr>
                <w:noProof/>
                <w:webHidden/>
              </w:rPr>
              <w:instrText xml:space="preserve"> PAGEREF _Toc174452397 \h </w:instrText>
            </w:r>
            <w:r w:rsidR="00515F86">
              <w:rPr>
                <w:noProof/>
                <w:webHidden/>
              </w:rPr>
            </w:r>
            <w:r w:rsidR="00515F86">
              <w:rPr>
                <w:noProof/>
                <w:webHidden/>
              </w:rPr>
              <w:fldChar w:fldCharType="separate"/>
            </w:r>
            <w:r w:rsidR="00515F86">
              <w:rPr>
                <w:noProof/>
                <w:webHidden/>
              </w:rPr>
              <w:t>24</w:t>
            </w:r>
            <w:r w:rsidR="00515F86">
              <w:rPr>
                <w:noProof/>
                <w:webHidden/>
              </w:rPr>
              <w:fldChar w:fldCharType="end"/>
            </w:r>
          </w:hyperlink>
        </w:p>
        <w:p w14:paraId="4FB82AD6" w14:textId="00B27C50" w:rsidR="00515F86" w:rsidRDefault="00000000">
          <w:pPr>
            <w:pStyle w:val="TOC3"/>
            <w:tabs>
              <w:tab w:val="right" w:leader="dot" w:pos="9350"/>
            </w:tabs>
            <w:rPr>
              <w:rFonts w:eastAsiaTheme="minorEastAsia"/>
              <w:noProof/>
              <w:szCs w:val="24"/>
            </w:rPr>
          </w:pPr>
          <w:hyperlink w:anchor="_Toc174452398" w:history="1">
            <w:r w:rsidR="00515F86" w:rsidRPr="00D10727">
              <w:rPr>
                <w:rStyle w:val="Hyperlink"/>
                <w:rFonts w:ascii="Calibri Light" w:eastAsia="Times New Roman" w:hAnsi="Calibri Light" w:cs="Times New Roman"/>
                <w:b/>
                <w:i/>
                <w:noProof/>
              </w:rPr>
              <w:t>Power and Statistical Analysis</w:t>
            </w:r>
            <w:r w:rsidR="00515F86">
              <w:rPr>
                <w:noProof/>
                <w:webHidden/>
              </w:rPr>
              <w:tab/>
            </w:r>
            <w:r w:rsidR="00515F86">
              <w:rPr>
                <w:noProof/>
                <w:webHidden/>
              </w:rPr>
              <w:fldChar w:fldCharType="begin"/>
            </w:r>
            <w:r w:rsidR="00515F86">
              <w:rPr>
                <w:noProof/>
                <w:webHidden/>
              </w:rPr>
              <w:instrText xml:space="preserve"> PAGEREF _Toc174452398 \h </w:instrText>
            </w:r>
            <w:r w:rsidR="00515F86">
              <w:rPr>
                <w:noProof/>
                <w:webHidden/>
              </w:rPr>
            </w:r>
            <w:r w:rsidR="00515F86">
              <w:rPr>
                <w:noProof/>
                <w:webHidden/>
              </w:rPr>
              <w:fldChar w:fldCharType="separate"/>
            </w:r>
            <w:r w:rsidR="00515F86">
              <w:rPr>
                <w:noProof/>
                <w:webHidden/>
              </w:rPr>
              <w:t>25</w:t>
            </w:r>
            <w:r w:rsidR="00515F86">
              <w:rPr>
                <w:noProof/>
                <w:webHidden/>
              </w:rPr>
              <w:fldChar w:fldCharType="end"/>
            </w:r>
          </w:hyperlink>
        </w:p>
        <w:p w14:paraId="67503C91" w14:textId="5625EC94" w:rsidR="00515F86" w:rsidRDefault="00000000">
          <w:pPr>
            <w:pStyle w:val="TOC3"/>
            <w:tabs>
              <w:tab w:val="right" w:leader="dot" w:pos="9350"/>
            </w:tabs>
            <w:rPr>
              <w:rFonts w:eastAsiaTheme="minorEastAsia"/>
              <w:noProof/>
              <w:szCs w:val="24"/>
            </w:rPr>
          </w:pPr>
          <w:hyperlink w:anchor="_Toc174452399" w:history="1">
            <w:r w:rsidR="00515F86" w:rsidRPr="00D10727">
              <w:rPr>
                <w:rStyle w:val="Hyperlink"/>
                <w:rFonts w:ascii="Calibri Light" w:eastAsia="Times New Roman" w:hAnsi="Calibri Light" w:cs="Times New Roman"/>
                <w:b/>
                <w:i/>
                <w:noProof/>
              </w:rPr>
              <w:t>Study 2 Hypothesis:</w:t>
            </w:r>
            <w:r w:rsidR="00515F86">
              <w:rPr>
                <w:noProof/>
                <w:webHidden/>
              </w:rPr>
              <w:tab/>
            </w:r>
            <w:r w:rsidR="00515F86">
              <w:rPr>
                <w:noProof/>
                <w:webHidden/>
              </w:rPr>
              <w:fldChar w:fldCharType="begin"/>
            </w:r>
            <w:r w:rsidR="00515F86">
              <w:rPr>
                <w:noProof/>
                <w:webHidden/>
              </w:rPr>
              <w:instrText xml:space="preserve"> PAGEREF _Toc174452399 \h </w:instrText>
            </w:r>
            <w:r w:rsidR="00515F86">
              <w:rPr>
                <w:noProof/>
                <w:webHidden/>
              </w:rPr>
            </w:r>
            <w:r w:rsidR="00515F86">
              <w:rPr>
                <w:noProof/>
                <w:webHidden/>
              </w:rPr>
              <w:fldChar w:fldCharType="separate"/>
            </w:r>
            <w:r w:rsidR="00515F86">
              <w:rPr>
                <w:noProof/>
                <w:webHidden/>
              </w:rPr>
              <w:t>26</w:t>
            </w:r>
            <w:r w:rsidR="00515F86">
              <w:rPr>
                <w:noProof/>
                <w:webHidden/>
              </w:rPr>
              <w:fldChar w:fldCharType="end"/>
            </w:r>
          </w:hyperlink>
        </w:p>
        <w:p w14:paraId="0C3064F0" w14:textId="4E1F7495" w:rsidR="00515F86" w:rsidRDefault="00000000">
          <w:pPr>
            <w:pStyle w:val="TOC2"/>
            <w:tabs>
              <w:tab w:val="right" w:leader="dot" w:pos="9350"/>
            </w:tabs>
            <w:rPr>
              <w:rFonts w:eastAsiaTheme="minorEastAsia"/>
              <w:noProof/>
              <w:szCs w:val="24"/>
            </w:rPr>
          </w:pPr>
          <w:hyperlink w:anchor="_Toc174452400" w:history="1">
            <w:r w:rsidR="00515F86" w:rsidRPr="00D10727">
              <w:rPr>
                <w:rStyle w:val="Hyperlink"/>
                <w:rFonts w:ascii="Calibri Light" w:eastAsia="Times New Roman" w:hAnsi="Calibri Light" w:cs="Times New Roman"/>
                <w:b/>
                <w:bCs/>
                <w:noProof/>
                <w:kern w:val="0"/>
                <w14:ligatures w14:val="none"/>
              </w:rPr>
              <w:t>Results</w:t>
            </w:r>
            <w:r w:rsidR="00515F86">
              <w:rPr>
                <w:noProof/>
                <w:webHidden/>
              </w:rPr>
              <w:tab/>
            </w:r>
            <w:r w:rsidR="00515F86">
              <w:rPr>
                <w:noProof/>
                <w:webHidden/>
              </w:rPr>
              <w:fldChar w:fldCharType="begin"/>
            </w:r>
            <w:r w:rsidR="00515F86">
              <w:rPr>
                <w:noProof/>
                <w:webHidden/>
              </w:rPr>
              <w:instrText xml:space="preserve"> PAGEREF _Toc174452400 \h </w:instrText>
            </w:r>
            <w:r w:rsidR="00515F86">
              <w:rPr>
                <w:noProof/>
                <w:webHidden/>
              </w:rPr>
            </w:r>
            <w:r w:rsidR="00515F86">
              <w:rPr>
                <w:noProof/>
                <w:webHidden/>
              </w:rPr>
              <w:fldChar w:fldCharType="separate"/>
            </w:r>
            <w:r w:rsidR="00515F86">
              <w:rPr>
                <w:noProof/>
                <w:webHidden/>
              </w:rPr>
              <w:t>26</w:t>
            </w:r>
            <w:r w:rsidR="00515F86">
              <w:rPr>
                <w:noProof/>
                <w:webHidden/>
              </w:rPr>
              <w:fldChar w:fldCharType="end"/>
            </w:r>
          </w:hyperlink>
        </w:p>
        <w:p w14:paraId="379D11FF" w14:textId="7870C78C" w:rsidR="00515F86" w:rsidRDefault="00000000">
          <w:pPr>
            <w:pStyle w:val="TOC3"/>
            <w:tabs>
              <w:tab w:val="right" w:leader="dot" w:pos="9350"/>
            </w:tabs>
            <w:rPr>
              <w:rFonts w:eastAsiaTheme="minorEastAsia"/>
              <w:noProof/>
              <w:szCs w:val="24"/>
            </w:rPr>
          </w:pPr>
          <w:hyperlink w:anchor="_Toc174452401" w:history="1">
            <w:r w:rsidR="00515F86" w:rsidRPr="00D10727">
              <w:rPr>
                <w:rStyle w:val="Hyperlink"/>
                <w:rFonts w:ascii="Calibri Light" w:eastAsia="Times New Roman" w:hAnsi="Calibri Light" w:cs="Times New Roman"/>
                <w:b/>
                <w:i/>
                <w:noProof/>
              </w:rPr>
              <w:t>Moral Conviction Manipulation – Support for [Topic]</w:t>
            </w:r>
            <w:r w:rsidR="00515F86">
              <w:rPr>
                <w:noProof/>
                <w:webHidden/>
              </w:rPr>
              <w:tab/>
            </w:r>
            <w:r w:rsidR="00515F86">
              <w:rPr>
                <w:noProof/>
                <w:webHidden/>
              </w:rPr>
              <w:fldChar w:fldCharType="begin"/>
            </w:r>
            <w:r w:rsidR="00515F86">
              <w:rPr>
                <w:noProof/>
                <w:webHidden/>
              </w:rPr>
              <w:instrText xml:space="preserve"> PAGEREF _Toc174452401 \h </w:instrText>
            </w:r>
            <w:r w:rsidR="00515F86">
              <w:rPr>
                <w:noProof/>
                <w:webHidden/>
              </w:rPr>
            </w:r>
            <w:r w:rsidR="00515F86">
              <w:rPr>
                <w:noProof/>
                <w:webHidden/>
              </w:rPr>
              <w:fldChar w:fldCharType="separate"/>
            </w:r>
            <w:r w:rsidR="00515F86">
              <w:rPr>
                <w:noProof/>
                <w:webHidden/>
              </w:rPr>
              <w:t>26</w:t>
            </w:r>
            <w:r w:rsidR="00515F86">
              <w:rPr>
                <w:noProof/>
                <w:webHidden/>
              </w:rPr>
              <w:fldChar w:fldCharType="end"/>
            </w:r>
          </w:hyperlink>
        </w:p>
        <w:p w14:paraId="1FC83011" w14:textId="0CED3D06" w:rsidR="00515F86" w:rsidRDefault="00000000">
          <w:pPr>
            <w:pStyle w:val="TOC3"/>
            <w:tabs>
              <w:tab w:val="right" w:leader="dot" w:pos="9350"/>
            </w:tabs>
            <w:rPr>
              <w:rFonts w:eastAsiaTheme="minorEastAsia"/>
              <w:noProof/>
              <w:szCs w:val="24"/>
            </w:rPr>
          </w:pPr>
          <w:hyperlink w:anchor="_Toc174452402" w:history="1">
            <w:r w:rsidR="00515F86" w:rsidRPr="00D10727">
              <w:rPr>
                <w:rStyle w:val="Hyperlink"/>
                <w:rFonts w:ascii="Calibri Light" w:eastAsia="Times New Roman" w:hAnsi="Calibri Light" w:cs="Times New Roman"/>
                <w:b/>
                <w:i/>
                <w:noProof/>
              </w:rPr>
              <w:t>Moral Conviction Manipulation – Level of Moral Conviction Regarding [Topic]</w:t>
            </w:r>
            <w:r w:rsidR="00515F86">
              <w:rPr>
                <w:noProof/>
                <w:webHidden/>
              </w:rPr>
              <w:tab/>
            </w:r>
            <w:r w:rsidR="00515F86">
              <w:rPr>
                <w:noProof/>
                <w:webHidden/>
              </w:rPr>
              <w:fldChar w:fldCharType="begin"/>
            </w:r>
            <w:r w:rsidR="00515F86">
              <w:rPr>
                <w:noProof/>
                <w:webHidden/>
              </w:rPr>
              <w:instrText xml:space="preserve"> PAGEREF _Toc174452402 \h </w:instrText>
            </w:r>
            <w:r w:rsidR="00515F86">
              <w:rPr>
                <w:noProof/>
                <w:webHidden/>
              </w:rPr>
            </w:r>
            <w:r w:rsidR="00515F86">
              <w:rPr>
                <w:noProof/>
                <w:webHidden/>
              </w:rPr>
              <w:fldChar w:fldCharType="separate"/>
            </w:r>
            <w:r w:rsidR="00515F86">
              <w:rPr>
                <w:noProof/>
                <w:webHidden/>
              </w:rPr>
              <w:t>27</w:t>
            </w:r>
            <w:r w:rsidR="00515F86">
              <w:rPr>
                <w:noProof/>
                <w:webHidden/>
              </w:rPr>
              <w:fldChar w:fldCharType="end"/>
            </w:r>
          </w:hyperlink>
        </w:p>
        <w:p w14:paraId="5DE8BA24" w14:textId="22AF1258" w:rsidR="00515F86" w:rsidRDefault="00000000">
          <w:pPr>
            <w:pStyle w:val="TOC3"/>
            <w:tabs>
              <w:tab w:val="right" w:leader="dot" w:pos="9350"/>
            </w:tabs>
            <w:rPr>
              <w:rFonts w:eastAsiaTheme="minorEastAsia"/>
              <w:noProof/>
              <w:szCs w:val="24"/>
            </w:rPr>
          </w:pPr>
          <w:hyperlink w:anchor="_Toc174452403" w:history="1">
            <w:r w:rsidR="00515F86" w:rsidRPr="00D10727">
              <w:rPr>
                <w:rStyle w:val="Hyperlink"/>
                <w:rFonts w:ascii="Calibri Light" w:eastAsia="Times New Roman" w:hAnsi="Calibri Light" w:cs="Times New Roman"/>
                <w:b/>
                <w:i/>
                <w:noProof/>
              </w:rPr>
              <w:t>Exploratory Analyses</w:t>
            </w:r>
            <w:r w:rsidR="00515F86">
              <w:rPr>
                <w:noProof/>
                <w:webHidden/>
              </w:rPr>
              <w:tab/>
            </w:r>
            <w:r w:rsidR="00515F86">
              <w:rPr>
                <w:noProof/>
                <w:webHidden/>
              </w:rPr>
              <w:fldChar w:fldCharType="begin"/>
            </w:r>
            <w:r w:rsidR="00515F86">
              <w:rPr>
                <w:noProof/>
                <w:webHidden/>
              </w:rPr>
              <w:instrText xml:space="preserve"> PAGEREF _Toc174452403 \h </w:instrText>
            </w:r>
            <w:r w:rsidR="00515F86">
              <w:rPr>
                <w:noProof/>
                <w:webHidden/>
              </w:rPr>
            </w:r>
            <w:r w:rsidR="00515F86">
              <w:rPr>
                <w:noProof/>
                <w:webHidden/>
              </w:rPr>
              <w:fldChar w:fldCharType="separate"/>
            </w:r>
            <w:r w:rsidR="00515F86">
              <w:rPr>
                <w:noProof/>
                <w:webHidden/>
              </w:rPr>
              <w:t>28</w:t>
            </w:r>
            <w:r w:rsidR="00515F86">
              <w:rPr>
                <w:noProof/>
                <w:webHidden/>
              </w:rPr>
              <w:fldChar w:fldCharType="end"/>
            </w:r>
          </w:hyperlink>
        </w:p>
        <w:p w14:paraId="4439D93C" w14:textId="554E9629" w:rsidR="00515F86" w:rsidRDefault="00000000">
          <w:pPr>
            <w:pStyle w:val="TOC3"/>
            <w:tabs>
              <w:tab w:val="right" w:leader="dot" w:pos="9350"/>
            </w:tabs>
            <w:rPr>
              <w:rFonts w:eastAsiaTheme="minorEastAsia"/>
              <w:noProof/>
              <w:szCs w:val="24"/>
            </w:rPr>
          </w:pPr>
          <w:hyperlink w:anchor="_Toc174452404" w:history="1">
            <w:r w:rsidR="00515F86" w:rsidRPr="00D10727">
              <w:rPr>
                <w:rStyle w:val="Hyperlink"/>
                <w:rFonts w:ascii="Calibri Light" w:eastAsia="Times New Roman" w:hAnsi="Calibri Light" w:cs="Times New Roman"/>
                <w:b/>
                <w:i/>
                <w:noProof/>
              </w:rPr>
              <w:t>Discussion</w:t>
            </w:r>
            <w:r w:rsidR="00515F86">
              <w:rPr>
                <w:noProof/>
                <w:webHidden/>
              </w:rPr>
              <w:tab/>
            </w:r>
            <w:r w:rsidR="00515F86">
              <w:rPr>
                <w:noProof/>
                <w:webHidden/>
              </w:rPr>
              <w:fldChar w:fldCharType="begin"/>
            </w:r>
            <w:r w:rsidR="00515F86">
              <w:rPr>
                <w:noProof/>
                <w:webHidden/>
              </w:rPr>
              <w:instrText xml:space="preserve"> PAGEREF _Toc174452404 \h </w:instrText>
            </w:r>
            <w:r w:rsidR="00515F86">
              <w:rPr>
                <w:noProof/>
                <w:webHidden/>
              </w:rPr>
            </w:r>
            <w:r w:rsidR="00515F86">
              <w:rPr>
                <w:noProof/>
                <w:webHidden/>
              </w:rPr>
              <w:fldChar w:fldCharType="separate"/>
            </w:r>
            <w:r w:rsidR="00515F86">
              <w:rPr>
                <w:noProof/>
                <w:webHidden/>
              </w:rPr>
              <w:t>30</w:t>
            </w:r>
            <w:r w:rsidR="00515F86">
              <w:rPr>
                <w:noProof/>
                <w:webHidden/>
              </w:rPr>
              <w:fldChar w:fldCharType="end"/>
            </w:r>
          </w:hyperlink>
        </w:p>
        <w:p w14:paraId="7A4FAAAF" w14:textId="1B288746" w:rsidR="00515F86" w:rsidRDefault="00000000">
          <w:pPr>
            <w:pStyle w:val="TOC1"/>
            <w:tabs>
              <w:tab w:val="right" w:leader="dot" w:pos="9350"/>
            </w:tabs>
            <w:rPr>
              <w:rFonts w:eastAsiaTheme="minorEastAsia"/>
              <w:noProof/>
              <w:szCs w:val="24"/>
            </w:rPr>
          </w:pPr>
          <w:hyperlink w:anchor="_Toc174452405" w:history="1">
            <w:r w:rsidR="00515F86" w:rsidRPr="00D10727">
              <w:rPr>
                <w:rStyle w:val="Hyperlink"/>
                <w:rFonts w:eastAsia="Times New Roman"/>
                <w:noProof/>
              </w:rPr>
              <w:t>Proposed Study 3</w:t>
            </w:r>
            <w:r w:rsidR="00515F86">
              <w:rPr>
                <w:noProof/>
                <w:webHidden/>
              </w:rPr>
              <w:tab/>
            </w:r>
            <w:r w:rsidR="00515F86">
              <w:rPr>
                <w:noProof/>
                <w:webHidden/>
              </w:rPr>
              <w:fldChar w:fldCharType="begin"/>
            </w:r>
            <w:r w:rsidR="00515F86">
              <w:rPr>
                <w:noProof/>
                <w:webHidden/>
              </w:rPr>
              <w:instrText xml:space="preserve"> PAGEREF _Toc174452405 \h </w:instrText>
            </w:r>
            <w:r w:rsidR="00515F86">
              <w:rPr>
                <w:noProof/>
                <w:webHidden/>
              </w:rPr>
            </w:r>
            <w:r w:rsidR="00515F86">
              <w:rPr>
                <w:noProof/>
                <w:webHidden/>
              </w:rPr>
              <w:fldChar w:fldCharType="separate"/>
            </w:r>
            <w:r w:rsidR="00515F86">
              <w:rPr>
                <w:noProof/>
                <w:webHidden/>
              </w:rPr>
              <w:t>32</w:t>
            </w:r>
            <w:r w:rsidR="00515F86">
              <w:rPr>
                <w:noProof/>
                <w:webHidden/>
              </w:rPr>
              <w:fldChar w:fldCharType="end"/>
            </w:r>
          </w:hyperlink>
        </w:p>
        <w:p w14:paraId="5D53FE3F" w14:textId="3AD732FA" w:rsidR="00515F86" w:rsidRDefault="00000000">
          <w:pPr>
            <w:pStyle w:val="TOC2"/>
            <w:tabs>
              <w:tab w:val="right" w:leader="dot" w:pos="9350"/>
            </w:tabs>
            <w:rPr>
              <w:rFonts w:eastAsiaTheme="minorEastAsia"/>
              <w:noProof/>
              <w:szCs w:val="24"/>
            </w:rPr>
          </w:pPr>
          <w:hyperlink w:anchor="_Toc174452406" w:history="1">
            <w:r w:rsidR="00515F86" w:rsidRPr="00D10727">
              <w:rPr>
                <w:rStyle w:val="Hyperlink"/>
                <w:rFonts w:ascii="Calibri Light" w:eastAsia="Times New Roman" w:hAnsi="Calibri Light" w:cs="Times New Roman"/>
                <w:b/>
                <w:bCs/>
                <w:noProof/>
                <w:kern w:val="0"/>
                <w14:ligatures w14:val="none"/>
              </w:rPr>
              <w:t>Method</w:t>
            </w:r>
            <w:r w:rsidR="00515F86">
              <w:rPr>
                <w:noProof/>
                <w:webHidden/>
              </w:rPr>
              <w:tab/>
            </w:r>
            <w:r w:rsidR="00515F86">
              <w:rPr>
                <w:noProof/>
                <w:webHidden/>
              </w:rPr>
              <w:fldChar w:fldCharType="begin"/>
            </w:r>
            <w:r w:rsidR="00515F86">
              <w:rPr>
                <w:noProof/>
                <w:webHidden/>
              </w:rPr>
              <w:instrText xml:space="preserve"> PAGEREF _Toc174452406 \h </w:instrText>
            </w:r>
            <w:r w:rsidR="00515F86">
              <w:rPr>
                <w:noProof/>
                <w:webHidden/>
              </w:rPr>
            </w:r>
            <w:r w:rsidR="00515F86">
              <w:rPr>
                <w:noProof/>
                <w:webHidden/>
              </w:rPr>
              <w:fldChar w:fldCharType="separate"/>
            </w:r>
            <w:r w:rsidR="00515F86">
              <w:rPr>
                <w:noProof/>
                <w:webHidden/>
              </w:rPr>
              <w:t>32</w:t>
            </w:r>
            <w:r w:rsidR="00515F86">
              <w:rPr>
                <w:noProof/>
                <w:webHidden/>
              </w:rPr>
              <w:fldChar w:fldCharType="end"/>
            </w:r>
          </w:hyperlink>
        </w:p>
        <w:p w14:paraId="7A4DAEB2" w14:textId="0B694BB8" w:rsidR="00515F86" w:rsidRDefault="00000000">
          <w:pPr>
            <w:pStyle w:val="TOC3"/>
            <w:tabs>
              <w:tab w:val="right" w:leader="dot" w:pos="9350"/>
            </w:tabs>
            <w:rPr>
              <w:rFonts w:eastAsiaTheme="minorEastAsia"/>
              <w:noProof/>
              <w:szCs w:val="24"/>
            </w:rPr>
          </w:pPr>
          <w:hyperlink w:anchor="_Toc174452407" w:history="1">
            <w:r w:rsidR="00515F86" w:rsidRPr="00D10727">
              <w:rPr>
                <w:rStyle w:val="Hyperlink"/>
                <w:rFonts w:ascii="Calibri Light" w:eastAsia="Times New Roman" w:hAnsi="Calibri Light" w:cs="Times New Roman"/>
                <w:b/>
                <w:i/>
                <w:noProof/>
              </w:rPr>
              <w:t>Participants</w:t>
            </w:r>
            <w:r w:rsidR="00515F86">
              <w:rPr>
                <w:noProof/>
                <w:webHidden/>
              </w:rPr>
              <w:tab/>
            </w:r>
            <w:r w:rsidR="00515F86">
              <w:rPr>
                <w:noProof/>
                <w:webHidden/>
              </w:rPr>
              <w:fldChar w:fldCharType="begin"/>
            </w:r>
            <w:r w:rsidR="00515F86">
              <w:rPr>
                <w:noProof/>
                <w:webHidden/>
              </w:rPr>
              <w:instrText xml:space="preserve"> PAGEREF _Toc174452407 \h </w:instrText>
            </w:r>
            <w:r w:rsidR="00515F86">
              <w:rPr>
                <w:noProof/>
                <w:webHidden/>
              </w:rPr>
            </w:r>
            <w:r w:rsidR="00515F86">
              <w:rPr>
                <w:noProof/>
                <w:webHidden/>
              </w:rPr>
              <w:fldChar w:fldCharType="separate"/>
            </w:r>
            <w:r w:rsidR="00515F86">
              <w:rPr>
                <w:noProof/>
                <w:webHidden/>
              </w:rPr>
              <w:t>32</w:t>
            </w:r>
            <w:r w:rsidR="00515F86">
              <w:rPr>
                <w:noProof/>
                <w:webHidden/>
              </w:rPr>
              <w:fldChar w:fldCharType="end"/>
            </w:r>
          </w:hyperlink>
        </w:p>
        <w:p w14:paraId="1133CD84" w14:textId="55D33E6E" w:rsidR="00515F86" w:rsidRDefault="00000000">
          <w:pPr>
            <w:pStyle w:val="TOC3"/>
            <w:tabs>
              <w:tab w:val="right" w:leader="dot" w:pos="9350"/>
            </w:tabs>
            <w:rPr>
              <w:rFonts w:eastAsiaTheme="minorEastAsia"/>
              <w:noProof/>
              <w:szCs w:val="24"/>
            </w:rPr>
          </w:pPr>
          <w:hyperlink w:anchor="_Toc174452408" w:history="1">
            <w:r w:rsidR="00515F86" w:rsidRPr="00D10727">
              <w:rPr>
                <w:rStyle w:val="Hyperlink"/>
                <w:rFonts w:ascii="Calibri Light" w:eastAsia="Times New Roman" w:hAnsi="Calibri Light" w:cs="Times New Roman"/>
                <w:b/>
                <w:i/>
                <w:noProof/>
              </w:rPr>
              <w:t>Materials and Procedure</w:t>
            </w:r>
            <w:r w:rsidR="00515F86">
              <w:rPr>
                <w:noProof/>
                <w:webHidden/>
              </w:rPr>
              <w:tab/>
            </w:r>
            <w:r w:rsidR="00515F86">
              <w:rPr>
                <w:noProof/>
                <w:webHidden/>
              </w:rPr>
              <w:fldChar w:fldCharType="begin"/>
            </w:r>
            <w:r w:rsidR="00515F86">
              <w:rPr>
                <w:noProof/>
                <w:webHidden/>
              </w:rPr>
              <w:instrText xml:space="preserve"> PAGEREF _Toc174452408 \h </w:instrText>
            </w:r>
            <w:r w:rsidR="00515F86">
              <w:rPr>
                <w:noProof/>
                <w:webHidden/>
              </w:rPr>
            </w:r>
            <w:r w:rsidR="00515F86">
              <w:rPr>
                <w:noProof/>
                <w:webHidden/>
              </w:rPr>
              <w:fldChar w:fldCharType="separate"/>
            </w:r>
            <w:r w:rsidR="00515F86">
              <w:rPr>
                <w:noProof/>
                <w:webHidden/>
              </w:rPr>
              <w:t>33</w:t>
            </w:r>
            <w:r w:rsidR="00515F86">
              <w:rPr>
                <w:noProof/>
                <w:webHidden/>
              </w:rPr>
              <w:fldChar w:fldCharType="end"/>
            </w:r>
          </w:hyperlink>
        </w:p>
        <w:p w14:paraId="0B5FF555" w14:textId="3A38BFA5" w:rsidR="00515F86" w:rsidRDefault="00000000">
          <w:pPr>
            <w:pStyle w:val="TOC3"/>
            <w:tabs>
              <w:tab w:val="right" w:leader="dot" w:pos="9350"/>
            </w:tabs>
            <w:rPr>
              <w:rFonts w:eastAsiaTheme="minorEastAsia"/>
              <w:noProof/>
              <w:szCs w:val="24"/>
            </w:rPr>
          </w:pPr>
          <w:hyperlink w:anchor="_Toc174452409" w:history="1">
            <w:r w:rsidR="00515F86" w:rsidRPr="00D10727">
              <w:rPr>
                <w:rStyle w:val="Hyperlink"/>
                <w:rFonts w:ascii="Calibri Light" w:eastAsia="Times New Roman" w:hAnsi="Calibri Light" w:cs="Times New Roman"/>
                <w:b/>
                <w:i/>
                <w:noProof/>
              </w:rPr>
              <w:t>Measures</w:t>
            </w:r>
            <w:r w:rsidR="00515F86">
              <w:rPr>
                <w:noProof/>
                <w:webHidden/>
              </w:rPr>
              <w:tab/>
            </w:r>
            <w:r w:rsidR="00515F86">
              <w:rPr>
                <w:noProof/>
                <w:webHidden/>
              </w:rPr>
              <w:fldChar w:fldCharType="begin"/>
            </w:r>
            <w:r w:rsidR="00515F86">
              <w:rPr>
                <w:noProof/>
                <w:webHidden/>
              </w:rPr>
              <w:instrText xml:space="preserve"> PAGEREF _Toc174452409 \h </w:instrText>
            </w:r>
            <w:r w:rsidR="00515F86">
              <w:rPr>
                <w:noProof/>
                <w:webHidden/>
              </w:rPr>
            </w:r>
            <w:r w:rsidR="00515F86">
              <w:rPr>
                <w:noProof/>
                <w:webHidden/>
              </w:rPr>
              <w:fldChar w:fldCharType="separate"/>
            </w:r>
            <w:r w:rsidR="00515F86">
              <w:rPr>
                <w:noProof/>
                <w:webHidden/>
              </w:rPr>
              <w:t>34</w:t>
            </w:r>
            <w:r w:rsidR="00515F86">
              <w:rPr>
                <w:noProof/>
                <w:webHidden/>
              </w:rPr>
              <w:fldChar w:fldCharType="end"/>
            </w:r>
          </w:hyperlink>
        </w:p>
        <w:p w14:paraId="7B537014" w14:textId="42DB37EB" w:rsidR="00515F86" w:rsidRDefault="00000000">
          <w:pPr>
            <w:pStyle w:val="TOC3"/>
            <w:tabs>
              <w:tab w:val="right" w:leader="dot" w:pos="9350"/>
            </w:tabs>
            <w:rPr>
              <w:rFonts w:eastAsiaTheme="minorEastAsia"/>
              <w:noProof/>
              <w:szCs w:val="24"/>
            </w:rPr>
          </w:pPr>
          <w:hyperlink w:anchor="_Toc174452410" w:history="1">
            <w:r w:rsidR="00515F86" w:rsidRPr="00D10727">
              <w:rPr>
                <w:rStyle w:val="Hyperlink"/>
                <w:rFonts w:ascii="Calibri Light" w:eastAsia="Times New Roman" w:hAnsi="Calibri Light" w:cs="Times New Roman"/>
                <w:b/>
                <w:i/>
                <w:noProof/>
              </w:rPr>
              <w:t>Power and Statistical Analysis</w:t>
            </w:r>
            <w:r w:rsidR="00515F86">
              <w:rPr>
                <w:noProof/>
                <w:webHidden/>
              </w:rPr>
              <w:tab/>
            </w:r>
            <w:r w:rsidR="00515F86">
              <w:rPr>
                <w:noProof/>
                <w:webHidden/>
              </w:rPr>
              <w:fldChar w:fldCharType="begin"/>
            </w:r>
            <w:r w:rsidR="00515F86">
              <w:rPr>
                <w:noProof/>
                <w:webHidden/>
              </w:rPr>
              <w:instrText xml:space="preserve"> PAGEREF _Toc174452410 \h </w:instrText>
            </w:r>
            <w:r w:rsidR="00515F86">
              <w:rPr>
                <w:noProof/>
                <w:webHidden/>
              </w:rPr>
            </w:r>
            <w:r w:rsidR="00515F86">
              <w:rPr>
                <w:noProof/>
                <w:webHidden/>
              </w:rPr>
              <w:fldChar w:fldCharType="separate"/>
            </w:r>
            <w:r w:rsidR="00515F86">
              <w:rPr>
                <w:noProof/>
                <w:webHidden/>
              </w:rPr>
              <w:t>36</w:t>
            </w:r>
            <w:r w:rsidR="00515F86">
              <w:rPr>
                <w:noProof/>
                <w:webHidden/>
              </w:rPr>
              <w:fldChar w:fldCharType="end"/>
            </w:r>
          </w:hyperlink>
        </w:p>
        <w:p w14:paraId="4AFFA3EE" w14:textId="495EEC4E" w:rsidR="00515F86" w:rsidRDefault="00000000">
          <w:pPr>
            <w:pStyle w:val="TOC3"/>
            <w:tabs>
              <w:tab w:val="right" w:leader="dot" w:pos="9350"/>
            </w:tabs>
            <w:rPr>
              <w:rFonts w:eastAsiaTheme="minorEastAsia"/>
              <w:noProof/>
              <w:szCs w:val="24"/>
            </w:rPr>
          </w:pPr>
          <w:hyperlink w:anchor="_Toc174452411" w:history="1">
            <w:r w:rsidR="00515F86" w:rsidRPr="00D10727">
              <w:rPr>
                <w:rStyle w:val="Hyperlink"/>
                <w:rFonts w:ascii="Calibri Light" w:eastAsia="Times New Roman" w:hAnsi="Calibri Light" w:cs="Times New Roman"/>
                <w:b/>
                <w:i/>
                <w:noProof/>
              </w:rPr>
              <w:t>Study 3 Hypotheses</w:t>
            </w:r>
            <w:r w:rsidR="00515F86">
              <w:rPr>
                <w:noProof/>
                <w:webHidden/>
              </w:rPr>
              <w:tab/>
            </w:r>
            <w:r w:rsidR="00515F86">
              <w:rPr>
                <w:noProof/>
                <w:webHidden/>
              </w:rPr>
              <w:fldChar w:fldCharType="begin"/>
            </w:r>
            <w:r w:rsidR="00515F86">
              <w:rPr>
                <w:noProof/>
                <w:webHidden/>
              </w:rPr>
              <w:instrText xml:space="preserve"> PAGEREF _Toc174452411 \h </w:instrText>
            </w:r>
            <w:r w:rsidR="00515F86">
              <w:rPr>
                <w:noProof/>
                <w:webHidden/>
              </w:rPr>
            </w:r>
            <w:r w:rsidR="00515F86">
              <w:rPr>
                <w:noProof/>
                <w:webHidden/>
              </w:rPr>
              <w:fldChar w:fldCharType="separate"/>
            </w:r>
            <w:r w:rsidR="00515F86">
              <w:rPr>
                <w:noProof/>
                <w:webHidden/>
              </w:rPr>
              <w:t>36</w:t>
            </w:r>
            <w:r w:rsidR="00515F86">
              <w:rPr>
                <w:noProof/>
                <w:webHidden/>
              </w:rPr>
              <w:fldChar w:fldCharType="end"/>
            </w:r>
          </w:hyperlink>
        </w:p>
        <w:p w14:paraId="4C40B442" w14:textId="1453C338" w:rsidR="00515F86" w:rsidRDefault="00000000">
          <w:pPr>
            <w:pStyle w:val="TOC1"/>
            <w:tabs>
              <w:tab w:val="right" w:leader="dot" w:pos="9350"/>
            </w:tabs>
            <w:rPr>
              <w:rFonts w:eastAsiaTheme="minorEastAsia"/>
              <w:noProof/>
              <w:szCs w:val="24"/>
            </w:rPr>
          </w:pPr>
          <w:hyperlink w:anchor="_Toc174452412" w:history="1">
            <w:r w:rsidR="00515F86" w:rsidRPr="00D10727">
              <w:rPr>
                <w:rStyle w:val="Hyperlink"/>
                <w:noProof/>
              </w:rPr>
              <w:t>References</w:t>
            </w:r>
            <w:r w:rsidR="00515F86">
              <w:rPr>
                <w:noProof/>
                <w:webHidden/>
              </w:rPr>
              <w:tab/>
            </w:r>
            <w:r w:rsidR="00515F86">
              <w:rPr>
                <w:noProof/>
                <w:webHidden/>
              </w:rPr>
              <w:fldChar w:fldCharType="begin"/>
            </w:r>
            <w:r w:rsidR="00515F86">
              <w:rPr>
                <w:noProof/>
                <w:webHidden/>
              </w:rPr>
              <w:instrText xml:space="preserve"> PAGEREF _Toc174452412 \h </w:instrText>
            </w:r>
            <w:r w:rsidR="00515F86">
              <w:rPr>
                <w:noProof/>
                <w:webHidden/>
              </w:rPr>
            </w:r>
            <w:r w:rsidR="00515F86">
              <w:rPr>
                <w:noProof/>
                <w:webHidden/>
              </w:rPr>
              <w:fldChar w:fldCharType="separate"/>
            </w:r>
            <w:r w:rsidR="00515F86">
              <w:rPr>
                <w:noProof/>
                <w:webHidden/>
              </w:rPr>
              <w:t>38</w:t>
            </w:r>
            <w:r w:rsidR="00515F86">
              <w:rPr>
                <w:noProof/>
                <w:webHidden/>
              </w:rPr>
              <w:fldChar w:fldCharType="end"/>
            </w:r>
          </w:hyperlink>
        </w:p>
        <w:p w14:paraId="695016CD" w14:textId="1C6AE0CB" w:rsidR="00515F86" w:rsidRDefault="00000000">
          <w:pPr>
            <w:pStyle w:val="TOC1"/>
            <w:tabs>
              <w:tab w:val="right" w:leader="dot" w:pos="9350"/>
            </w:tabs>
            <w:rPr>
              <w:rFonts w:eastAsiaTheme="minorEastAsia"/>
              <w:noProof/>
              <w:szCs w:val="24"/>
            </w:rPr>
          </w:pPr>
          <w:hyperlink w:anchor="_Toc174452413" w:history="1">
            <w:r w:rsidR="00515F86" w:rsidRPr="00D10727">
              <w:rPr>
                <w:rStyle w:val="Hyperlink"/>
                <w:noProof/>
              </w:rPr>
              <w:t>Appendices</w:t>
            </w:r>
            <w:r w:rsidR="00515F86">
              <w:rPr>
                <w:noProof/>
                <w:webHidden/>
              </w:rPr>
              <w:tab/>
            </w:r>
            <w:r w:rsidR="00515F86">
              <w:rPr>
                <w:noProof/>
                <w:webHidden/>
              </w:rPr>
              <w:fldChar w:fldCharType="begin"/>
            </w:r>
            <w:r w:rsidR="00515F86">
              <w:rPr>
                <w:noProof/>
                <w:webHidden/>
              </w:rPr>
              <w:instrText xml:space="preserve"> PAGEREF _Toc174452413 \h </w:instrText>
            </w:r>
            <w:r w:rsidR="00515F86">
              <w:rPr>
                <w:noProof/>
                <w:webHidden/>
              </w:rPr>
            </w:r>
            <w:r w:rsidR="00515F86">
              <w:rPr>
                <w:noProof/>
                <w:webHidden/>
              </w:rPr>
              <w:fldChar w:fldCharType="separate"/>
            </w:r>
            <w:r w:rsidR="00515F86">
              <w:rPr>
                <w:noProof/>
                <w:webHidden/>
              </w:rPr>
              <w:t>45</w:t>
            </w:r>
            <w:r w:rsidR="00515F86">
              <w:rPr>
                <w:noProof/>
                <w:webHidden/>
              </w:rPr>
              <w:fldChar w:fldCharType="end"/>
            </w:r>
          </w:hyperlink>
        </w:p>
        <w:p w14:paraId="4087939C" w14:textId="5D5FFB2C" w:rsidR="00515F86" w:rsidRDefault="00000000">
          <w:pPr>
            <w:pStyle w:val="TOC2"/>
            <w:tabs>
              <w:tab w:val="right" w:leader="dot" w:pos="9350"/>
            </w:tabs>
            <w:rPr>
              <w:rFonts w:eastAsiaTheme="minorEastAsia"/>
              <w:noProof/>
              <w:szCs w:val="24"/>
            </w:rPr>
          </w:pPr>
          <w:hyperlink w:anchor="_Toc174452414" w:history="1">
            <w:r w:rsidR="00515F86" w:rsidRPr="00D10727">
              <w:rPr>
                <w:rStyle w:val="Hyperlink"/>
                <w:noProof/>
              </w:rPr>
              <w:t>Appendix A – Materials for Study 1</w:t>
            </w:r>
            <w:r w:rsidR="00515F86">
              <w:rPr>
                <w:noProof/>
                <w:webHidden/>
              </w:rPr>
              <w:tab/>
            </w:r>
            <w:r w:rsidR="00515F86">
              <w:rPr>
                <w:noProof/>
                <w:webHidden/>
              </w:rPr>
              <w:fldChar w:fldCharType="begin"/>
            </w:r>
            <w:r w:rsidR="00515F86">
              <w:rPr>
                <w:noProof/>
                <w:webHidden/>
              </w:rPr>
              <w:instrText xml:space="preserve"> PAGEREF _Toc174452414 \h </w:instrText>
            </w:r>
            <w:r w:rsidR="00515F86">
              <w:rPr>
                <w:noProof/>
                <w:webHidden/>
              </w:rPr>
            </w:r>
            <w:r w:rsidR="00515F86">
              <w:rPr>
                <w:noProof/>
                <w:webHidden/>
              </w:rPr>
              <w:fldChar w:fldCharType="separate"/>
            </w:r>
            <w:r w:rsidR="00515F86">
              <w:rPr>
                <w:noProof/>
                <w:webHidden/>
              </w:rPr>
              <w:t>45</w:t>
            </w:r>
            <w:r w:rsidR="00515F86">
              <w:rPr>
                <w:noProof/>
                <w:webHidden/>
              </w:rPr>
              <w:fldChar w:fldCharType="end"/>
            </w:r>
          </w:hyperlink>
        </w:p>
        <w:p w14:paraId="2C36990C" w14:textId="59D3903A" w:rsidR="00515F86" w:rsidRDefault="00000000">
          <w:pPr>
            <w:pStyle w:val="TOC3"/>
            <w:tabs>
              <w:tab w:val="right" w:leader="dot" w:pos="9350"/>
            </w:tabs>
            <w:rPr>
              <w:rFonts w:eastAsiaTheme="minorEastAsia"/>
              <w:noProof/>
              <w:szCs w:val="24"/>
            </w:rPr>
          </w:pPr>
          <w:hyperlink w:anchor="_Toc174452415" w:history="1">
            <w:r w:rsidR="00515F86" w:rsidRPr="00D10727">
              <w:rPr>
                <w:rStyle w:val="Hyperlink"/>
                <w:noProof/>
              </w:rPr>
              <w:t>Cover Letter</w:t>
            </w:r>
            <w:r w:rsidR="00515F86">
              <w:rPr>
                <w:noProof/>
                <w:webHidden/>
              </w:rPr>
              <w:tab/>
            </w:r>
            <w:r w:rsidR="00515F86">
              <w:rPr>
                <w:noProof/>
                <w:webHidden/>
              </w:rPr>
              <w:fldChar w:fldCharType="begin"/>
            </w:r>
            <w:r w:rsidR="00515F86">
              <w:rPr>
                <w:noProof/>
                <w:webHidden/>
              </w:rPr>
              <w:instrText xml:space="preserve"> PAGEREF _Toc174452415 \h </w:instrText>
            </w:r>
            <w:r w:rsidR="00515F86">
              <w:rPr>
                <w:noProof/>
                <w:webHidden/>
              </w:rPr>
            </w:r>
            <w:r w:rsidR="00515F86">
              <w:rPr>
                <w:noProof/>
                <w:webHidden/>
              </w:rPr>
              <w:fldChar w:fldCharType="separate"/>
            </w:r>
            <w:r w:rsidR="00515F86">
              <w:rPr>
                <w:noProof/>
                <w:webHidden/>
              </w:rPr>
              <w:t>45</w:t>
            </w:r>
            <w:r w:rsidR="00515F86">
              <w:rPr>
                <w:noProof/>
                <w:webHidden/>
              </w:rPr>
              <w:fldChar w:fldCharType="end"/>
            </w:r>
          </w:hyperlink>
        </w:p>
        <w:p w14:paraId="459A1EE0" w14:textId="0C77EF3A" w:rsidR="00515F86" w:rsidRDefault="00000000">
          <w:pPr>
            <w:pStyle w:val="TOC3"/>
            <w:tabs>
              <w:tab w:val="right" w:leader="dot" w:pos="9350"/>
            </w:tabs>
            <w:rPr>
              <w:rFonts w:eastAsiaTheme="minorEastAsia"/>
              <w:noProof/>
              <w:szCs w:val="24"/>
            </w:rPr>
          </w:pPr>
          <w:hyperlink w:anchor="_Toc174452416" w:history="1">
            <w:r w:rsidR="00515F86" w:rsidRPr="00D10727">
              <w:rPr>
                <w:rStyle w:val="Hyperlink"/>
                <w:noProof/>
              </w:rPr>
              <w:t>Debrief</w:t>
            </w:r>
            <w:r w:rsidR="00515F86">
              <w:rPr>
                <w:noProof/>
                <w:webHidden/>
              </w:rPr>
              <w:tab/>
            </w:r>
            <w:r w:rsidR="00515F86">
              <w:rPr>
                <w:noProof/>
                <w:webHidden/>
              </w:rPr>
              <w:fldChar w:fldCharType="begin"/>
            </w:r>
            <w:r w:rsidR="00515F86">
              <w:rPr>
                <w:noProof/>
                <w:webHidden/>
              </w:rPr>
              <w:instrText xml:space="preserve"> PAGEREF _Toc174452416 \h </w:instrText>
            </w:r>
            <w:r w:rsidR="00515F86">
              <w:rPr>
                <w:noProof/>
                <w:webHidden/>
              </w:rPr>
            </w:r>
            <w:r w:rsidR="00515F86">
              <w:rPr>
                <w:noProof/>
                <w:webHidden/>
              </w:rPr>
              <w:fldChar w:fldCharType="separate"/>
            </w:r>
            <w:r w:rsidR="00515F86">
              <w:rPr>
                <w:noProof/>
                <w:webHidden/>
              </w:rPr>
              <w:t>47</w:t>
            </w:r>
            <w:r w:rsidR="00515F86">
              <w:rPr>
                <w:noProof/>
                <w:webHidden/>
              </w:rPr>
              <w:fldChar w:fldCharType="end"/>
            </w:r>
          </w:hyperlink>
        </w:p>
        <w:p w14:paraId="449F5616" w14:textId="3EEAB6B3" w:rsidR="00515F86" w:rsidRDefault="00000000">
          <w:pPr>
            <w:pStyle w:val="TOC3"/>
            <w:tabs>
              <w:tab w:val="right" w:leader="dot" w:pos="9350"/>
            </w:tabs>
            <w:rPr>
              <w:rFonts w:eastAsiaTheme="minorEastAsia"/>
              <w:noProof/>
              <w:szCs w:val="24"/>
            </w:rPr>
          </w:pPr>
          <w:hyperlink w:anchor="_Toc174452417" w:history="1">
            <w:r w:rsidR="00515F86" w:rsidRPr="00D10727">
              <w:rPr>
                <w:rStyle w:val="Hyperlink"/>
                <w:noProof/>
              </w:rPr>
              <w:t>Measures</w:t>
            </w:r>
            <w:r w:rsidR="00515F86">
              <w:rPr>
                <w:noProof/>
                <w:webHidden/>
              </w:rPr>
              <w:tab/>
            </w:r>
            <w:r w:rsidR="00515F86">
              <w:rPr>
                <w:noProof/>
                <w:webHidden/>
              </w:rPr>
              <w:fldChar w:fldCharType="begin"/>
            </w:r>
            <w:r w:rsidR="00515F86">
              <w:rPr>
                <w:noProof/>
                <w:webHidden/>
              </w:rPr>
              <w:instrText xml:space="preserve"> PAGEREF _Toc174452417 \h </w:instrText>
            </w:r>
            <w:r w:rsidR="00515F86">
              <w:rPr>
                <w:noProof/>
                <w:webHidden/>
              </w:rPr>
            </w:r>
            <w:r w:rsidR="00515F86">
              <w:rPr>
                <w:noProof/>
                <w:webHidden/>
              </w:rPr>
              <w:fldChar w:fldCharType="separate"/>
            </w:r>
            <w:r w:rsidR="00515F86">
              <w:rPr>
                <w:noProof/>
                <w:webHidden/>
              </w:rPr>
              <w:t>48</w:t>
            </w:r>
            <w:r w:rsidR="00515F86">
              <w:rPr>
                <w:noProof/>
                <w:webHidden/>
              </w:rPr>
              <w:fldChar w:fldCharType="end"/>
            </w:r>
          </w:hyperlink>
        </w:p>
        <w:p w14:paraId="2FB6543F" w14:textId="7EEC5AA7" w:rsidR="00515F86" w:rsidRDefault="00000000">
          <w:pPr>
            <w:pStyle w:val="TOC2"/>
            <w:tabs>
              <w:tab w:val="right" w:leader="dot" w:pos="9350"/>
            </w:tabs>
            <w:rPr>
              <w:rFonts w:eastAsiaTheme="minorEastAsia"/>
              <w:noProof/>
              <w:szCs w:val="24"/>
            </w:rPr>
          </w:pPr>
          <w:hyperlink w:anchor="_Toc174452418" w:history="1">
            <w:r w:rsidR="00515F86" w:rsidRPr="00D10727">
              <w:rPr>
                <w:rStyle w:val="Hyperlink"/>
                <w:noProof/>
              </w:rPr>
              <w:t>Appendix B – Materials for Study 2</w:t>
            </w:r>
            <w:r w:rsidR="00515F86">
              <w:rPr>
                <w:noProof/>
                <w:webHidden/>
              </w:rPr>
              <w:tab/>
            </w:r>
            <w:r w:rsidR="00515F86">
              <w:rPr>
                <w:noProof/>
                <w:webHidden/>
              </w:rPr>
              <w:fldChar w:fldCharType="begin"/>
            </w:r>
            <w:r w:rsidR="00515F86">
              <w:rPr>
                <w:noProof/>
                <w:webHidden/>
              </w:rPr>
              <w:instrText xml:space="preserve"> PAGEREF _Toc174452418 \h </w:instrText>
            </w:r>
            <w:r w:rsidR="00515F86">
              <w:rPr>
                <w:noProof/>
                <w:webHidden/>
              </w:rPr>
            </w:r>
            <w:r w:rsidR="00515F86">
              <w:rPr>
                <w:noProof/>
                <w:webHidden/>
              </w:rPr>
              <w:fldChar w:fldCharType="separate"/>
            </w:r>
            <w:r w:rsidR="00515F86">
              <w:rPr>
                <w:noProof/>
                <w:webHidden/>
              </w:rPr>
              <w:t>54</w:t>
            </w:r>
            <w:r w:rsidR="00515F86">
              <w:rPr>
                <w:noProof/>
                <w:webHidden/>
              </w:rPr>
              <w:fldChar w:fldCharType="end"/>
            </w:r>
          </w:hyperlink>
        </w:p>
        <w:p w14:paraId="00CACEF4" w14:textId="02A9C734" w:rsidR="00515F86" w:rsidRDefault="00000000">
          <w:pPr>
            <w:pStyle w:val="TOC3"/>
            <w:tabs>
              <w:tab w:val="right" w:leader="dot" w:pos="9350"/>
            </w:tabs>
            <w:rPr>
              <w:rFonts w:eastAsiaTheme="minorEastAsia"/>
              <w:noProof/>
              <w:szCs w:val="24"/>
            </w:rPr>
          </w:pPr>
          <w:hyperlink w:anchor="_Toc174452419" w:history="1">
            <w:r w:rsidR="00515F86" w:rsidRPr="00D10727">
              <w:rPr>
                <w:rStyle w:val="Hyperlink"/>
                <w:noProof/>
              </w:rPr>
              <w:t>Cover Letter</w:t>
            </w:r>
            <w:r w:rsidR="00515F86">
              <w:rPr>
                <w:noProof/>
                <w:webHidden/>
              </w:rPr>
              <w:tab/>
            </w:r>
            <w:r w:rsidR="00515F86">
              <w:rPr>
                <w:noProof/>
                <w:webHidden/>
              </w:rPr>
              <w:fldChar w:fldCharType="begin"/>
            </w:r>
            <w:r w:rsidR="00515F86">
              <w:rPr>
                <w:noProof/>
                <w:webHidden/>
              </w:rPr>
              <w:instrText xml:space="preserve"> PAGEREF _Toc174452419 \h </w:instrText>
            </w:r>
            <w:r w:rsidR="00515F86">
              <w:rPr>
                <w:noProof/>
                <w:webHidden/>
              </w:rPr>
            </w:r>
            <w:r w:rsidR="00515F86">
              <w:rPr>
                <w:noProof/>
                <w:webHidden/>
              </w:rPr>
              <w:fldChar w:fldCharType="separate"/>
            </w:r>
            <w:r w:rsidR="00515F86">
              <w:rPr>
                <w:noProof/>
                <w:webHidden/>
              </w:rPr>
              <w:t>54</w:t>
            </w:r>
            <w:r w:rsidR="00515F86">
              <w:rPr>
                <w:noProof/>
                <w:webHidden/>
              </w:rPr>
              <w:fldChar w:fldCharType="end"/>
            </w:r>
          </w:hyperlink>
        </w:p>
        <w:p w14:paraId="7F7226DA" w14:textId="37C67185" w:rsidR="00515F86" w:rsidRDefault="00000000">
          <w:pPr>
            <w:pStyle w:val="TOC3"/>
            <w:tabs>
              <w:tab w:val="right" w:leader="dot" w:pos="9350"/>
            </w:tabs>
            <w:rPr>
              <w:rFonts w:eastAsiaTheme="minorEastAsia"/>
              <w:noProof/>
              <w:szCs w:val="24"/>
            </w:rPr>
          </w:pPr>
          <w:hyperlink w:anchor="_Toc174452420" w:history="1">
            <w:r w:rsidR="00515F86" w:rsidRPr="00D10727">
              <w:rPr>
                <w:rStyle w:val="Hyperlink"/>
                <w:noProof/>
              </w:rPr>
              <w:t>Debrief</w:t>
            </w:r>
            <w:r w:rsidR="00515F86">
              <w:rPr>
                <w:noProof/>
                <w:webHidden/>
              </w:rPr>
              <w:tab/>
            </w:r>
            <w:r w:rsidR="00515F86">
              <w:rPr>
                <w:noProof/>
                <w:webHidden/>
              </w:rPr>
              <w:fldChar w:fldCharType="begin"/>
            </w:r>
            <w:r w:rsidR="00515F86">
              <w:rPr>
                <w:noProof/>
                <w:webHidden/>
              </w:rPr>
              <w:instrText xml:space="preserve"> PAGEREF _Toc174452420 \h </w:instrText>
            </w:r>
            <w:r w:rsidR="00515F86">
              <w:rPr>
                <w:noProof/>
                <w:webHidden/>
              </w:rPr>
            </w:r>
            <w:r w:rsidR="00515F86">
              <w:rPr>
                <w:noProof/>
                <w:webHidden/>
              </w:rPr>
              <w:fldChar w:fldCharType="separate"/>
            </w:r>
            <w:r w:rsidR="00515F86">
              <w:rPr>
                <w:noProof/>
                <w:webHidden/>
              </w:rPr>
              <w:t>56</w:t>
            </w:r>
            <w:r w:rsidR="00515F86">
              <w:rPr>
                <w:noProof/>
                <w:webHidden/>
              </w:rPr>
              <w:fldChar w:fldCharType="end"/>
            </w:r>
          </w:hyperlink>
        </w:p>
        <w:p w14:paraId="59496C96" w14:textId="3C4A57B0" w:rsidR="00515F86" w:rsidRDefault="00000000">
          <w:pPr>
            <w:pStyle w:val="TOC3"/>
            <w:tabs>
              <w:tab w:val="right" w:leader="dot" w:pos="9350"/>
            </w:tabs>
            <w:rPr>
              <w:rFonts w:eastAsiaTheme="minorEastAsia"/>
              <w:noProof/>
              <w:szCs w:val="24"/>
            </w:rPr>
          </w:pPr>
          <w:hyperlink w:anchor="_Toc174452421" w:history="1">
            <w:r w:rsidR="00515F86" w:rsidRPr="00D10727">
              <w:rPr>
                <w:rStyle w:val="Hyperlink"/>
                <w:noProof/>
              </w:rPr>
              <w:t>Materials</w:t>
            </w:r>
            <w:r w:rsidR="00515F86">
              <w:rPr>
                <w:noProof/>
                <w:webHidden/>
              </w:rPr>
              <w:tab/>
            </w:r>
            <w:r w:rsidR="00515F86">
              <w:rPr>
                <w:noProof/>
                <w:webHidden/>
              </w:rPr>
              <w:fldChar w:fldCharType="begin"/>
            </w:r>
            <w:r w:rsidR="00515F86">
              <w:rPr>
                <w:noProof/>
                <w:webHidden/>
              </w:rPr>
              <w:instrText xml:space="preserve"> PAGEREF _Toc174452421 \h </w:instrText>
            </w:r>
            <w:r w:rsidR="00515F86">
              <w:rPr>
                <w:noProof/>
                <w:webHidden/>
              </w:rPr>
            </w:r>
            <w:r w:rsidR="00515F86">
              <w:rPr>
                <w:noProof/>
                <w:webHidden/>
              </w:rPr>
              <w:fldChar w:fldCharType="separate"/>
            </w:r>
            <w:r w:rsidR="00515F86">
              <w:rPr>
                <w:noProof/>
                <w:webHidden/>
              </w:rPr>
              <w:t>56</w:t>
            </w:r>
            <w:r w:rsidR="00515F86">
              <w:rPr>
                <w:noProof/>
                <w:webHidden/>
              </w:rPr>
              <w:fldChar w:fldCharType="end"/>
            </w:r>
          </w:hyperlink>
        </w:p>
        <w:p w14:paraId="70D79161" w14:textId="599054FC" w:rsidR="00515F86" w:rsidRDefault="00000000">
          <w:pPr>
            <w:pStyle w:val="TOC3"/>
            <w:tabs>
              <w:tab w:val="right" w:leader="dot" w:pos="9350"/>
            </w:tabs>
            <w:rPr>
              <w:rFonts w:eastAsiaTheme="minorEastAsia"/>
              <w:noProof/>
              <w:szCs w:val="24"/>
            </w:rPr>
          </w:pPr>
          <w:hyperlink w:anchor="_Toc174452422" w:history="1">
            <w:r w:rsidR="00515F86" w:rsidRPr="00D10727">
              <w:rPr>
                <w:rStyle w:val="Hyperlink"/>
                <w:noProof/>
              </w:rPr>
              <w:t>Measures</w:t>
            </w:r>
            <w:r w:rsidR="00515F86">
              <w:rPr>
                <w:noProof/>
                <w:webHidden/>
              </w:rPr>
              <w:tab/>
            </w:r>
            <w:r w:rsidR="00515F86">
              <w:rPr>
                <w:noProof/>
                <w:webHidden/>
              </w:rPr>
              <w:fldChar w:fldCharType="begin"/>
            </w:r>
            <w:r w:rsidR="00515F86">
              <w:rPr>
                <w:noProof/>
                <w:webHidden/>
              </w:rPr>
              <w:instrText xml:space="preserve"> PAGEREF _Toc174452422 \h </w:instrText>
            </w:r>
            <w:r w:rsidR="00515F86">
              <w:rPr>
                <w:noProof/>
                <w:webHidden/>
              </w:rPr>
            </w:r>
            <w:r w:rsidR="00515F86">
              <w:rPr>
                <w:noProof/>
                <w:webHidden/>
              </w:rPr>
              <w:fldChar w:fldCharType="separate"/>
            </w:r>
            <w:r w:rsidR="00515F86">
              <w:rPr>
                <w:noProof/>
                <w:webHidden/>
              </w:rPr>
              <w:t>56</w:t>
            </w:r>
            <w:r w:rsidR="00515F86">
              <w:rPr>
                <w:noProof/>
                <w:webHidden/>
              </w:rPr>
              <w:fldChar w:fldCharType="end"/>
            </w:r>
          </w:hyperlink>
        </w:p>
        <w:p w14:paraId="18F11CBE" w14:textId="6EDA15EF" w:rsidR="00515F86" w:rsidRDefault="00000000">
          <w:pPr>
            <w:pStyle w:val="TOC2"/>
            <w:tabs>
              <w:tab w:val="right" w:leader="dot" w:pos="9350"/>
            </w:tabs>
            <w:rPr>
              <w:rFonts w:eastAsiaTheme="minorEastAsia"/>
              <w:noProof/>
              <w:szCs w:val="24"/>
            </w:rPr>
          </w:pPr>
          <w:hyperlink w:anchor="_Toc174452423" w:history="1">
            <w:r w:rsidR="00515F86" w:rsidRPr="00D10727">
              <w:rPr>
                <w:rStyle w:val="Hyperlink"/>
                <w:noProof/>
              </w:rPr>
              <w:t>Appendix C – Materials for Study 3</w:t>
            </w:r>
            <w:r w:rsidR="00515F86">
              <w:rPr>
                <w:noProof/>
                <w:webHidden/>
              </w:rPr>
              <w:tab/>
            </w:r>
            <w:r w:rsidR="00515F86">
              <w:rPr>
                <w:noProof/>
                <w:webHidden/>
              </w:rPr>
              <w:fldChar w:fldCharType="begin"/>
            </w:r>
            <w:r w:rsidR="00515F86">
              <w:rPr>
                <w:noProof/>
                <w:webHidden/>
              </w:rPr>
              <w:instrText xml:space="preserve"> PAGEREF _Toc174452423 \h </w:instrText>
            </w:r>
            <w:r w:rsidR="00515F86">
              <w:rPr>
                <w:noProof/>
                <w:webHidden/>
              </w:rPr>
            </w:r>
            <w:r w:rsidR="00515F86">
              <w:rPr>
                <w:noProof/>
                <w:webHidden/>
              </w:rPr>
              <w:fldChar w:fldCharType="separate"/>
            </w:r>
            <w:r w:rsidR="00515F86">
              <w:rPr>
                <w:noProof/>
                <w:webHidden/>
              </w:rPr>
              <w:t>62</w:t>
            </w:r>
            <w:r w:rsidR="00515F86">
              <w:rPr>
                <w:noProof/>
                <w:webHidden/>
              </w:rPr>
              <w:fldChar w:fldCharType="end"/>
            </w:r>
          </w:hyperlink>
        </w:p>
        <w:p w14:paraId="74E86B14" w14:textId="3ACF62D2" w:rsidR="00515F86" w:rsidRDefault="00000000">
          <w:pPr>
            <w:pStyle w:val="TOC2"/>
            <w:tabs>
              <w:tab w:val="right" w:leader="dot" w:pos="9350"/>
            </w:tabs>
            <w:rPr>
              <w:rFonts w:eastAsiaTheme="minorEastAsia"/>
              <w:noProof/>
              <w:szCs w:val="24"/>
            </w:rPr>
          </w:pPr>
          <w:hyperlink w:anchor="_Toc174452424" w:history="1">
            <w:r w:rsidR="00515F86" w:rsidRPr="00D10727">
              <w:rPr>
                <w:rStyle w:val="Hyperlink"/>
                <w:noProof/>
              </w:rPr>
              <w:t>Cover Letter</w:t>
            </w:r>
            <w:r w:rsidR="00515F86">
              <w:rPr>
                <w:noProof/>
                <w:webHidden/>
              </w:rPr>
              <w:tab/>
            </w:r>
            <w:r w:rsidR="00515F86">
              <w:rPr>
                <w:noProof/>
                <w:webHidden/>
              </w:rPr>
              <w:fldChar w:fldCharType="begin"/>
            </w:r>
            <w:r w:rsidR="00515F86">
              <w:rPr>
                <w:noProof/>
                <w:webHidden/>
              </w:rPr>
              <w:instrText xml:space="preserve"> PAGEREF _Toc174452424 \h </w:instrText>
            </w:r>
            <w:r w:rsidR="00515F86">
              <w:rPr>
                <w:noProof/>
                <w:webHidden/>
              </w:rPr>
            </w:r>
            <w:r w:rsidR="00515F86">
              <w:rPr>
                <w:noProof/>
                <w:webHidden/>
              </w:rPr>
              <w:fldChar w:fldCharType="separate"/>
            </w:r>
            <w:r w:rsidR="00515F86">
              <w:rPr>
                <w:noProof/>
                <w:webHidden/>
              </w:rPr>
              <w:t>62</w:t>
            </w:r>
            <w:r w:rsidR="00515F86">
              <w:rPr>
                <w:noProof/>
                <w:webHidden/>
              </w:rPr>
              <w:fldChar w:fldCharType="end"/>
            </w:r>
          </w:hyperlink>
        </w:p>
        <w:p w14:paraId="1360D81A" w14:textId="5032E4B9" w:rsidR="00515F86" w:rsidRDefault="00000000">
          <w:pPr>
            <w:pStyle w:val="TOC2"/>
            <w:tabs>
              <w:tab w:val="right" w:leader="dot" w:pos="9350"/>
            </w:tabs>
            <w:rPr>
              <w:rFonts w:eastAsiaTheme="minorEastAsia"/>
              <w:noProof/>
              <w:szCs w:val="24"/>
            </w:rPr>
          </w:pPr>
          <w:hyperlink w:anchor="_Toc174452425" w:history="1">
            <w:r w:rsidR="00515F86" w:rsidRPr="00D10727">
              <w:rPr>
                <w:rStyle w:val="Hyperlink"/>
                <w:noProof/>
              </w:rPr>
              <w:t>Debrief</w:t>
            </w:r>
            <w:r w:rsidR="00515F86">
              <w:rPr>
                <w:noProof/>
                <w:webHidden/>
              </w:rPr>
              <w:tab/>
            </w:r>
            <w:r w:rsidR="00515F86">
              <w:rPr>
                <w:noProof/>
                <w:webHidden/>
              </w:rPr>
              <w:fldChar w:fldCharType="begin"/>
            </w:r>
            <w:r w:rsidR="00515F86">
              <w:rPr>
                <w:noProof/>
                <w:webHidden/>
              </w:rPr>
              <w:instrText xml:space="preserve"> PAGEREF _Toc174452425 \h </w:instrText>
            </w:r>
            <w:r w:rsidR="00515F86">
              <w:rPr>
                <w:noProof/>
                <w:webHidden/>
              </w:rPr>
            </w:r>
            <w:r w:rsidR="00515F86">
              <w:rPr>
                <w:noProof/>
                <w:webHidden/>
              </w:rPr>
              <w:fldChar w:fldCharType="separate"/>
            </w:r>
            <w:r w:rsidR="00515F86">
              <w:rPr>
                <w:noProof/>
                <w:webHidden/>
              </w:rPr>
              <w:t>64</w:t>
            </w:r>
            <w:r w:rsidR="00515F86">
              <w:rPr>
                <w:noProof/>
                <w:webHidden/>
              </w:rPr>
              <w:fldChar w:fldCharType="end"/>
            </w:r>
          </w:hyperlink>
        </w:p>
        <w:p w14:paraId="054F1E69" w14:textId="467886D4" w:rsidR="00515F86" w:rsidRDefault="00000000">
          <w:pPr>
            <w:pStyle w:val="TOC2"/>
            <w:tabs>
              <w:tab w:val="right" w:leader="dot" w:pos="9350"/>
            </w:tabs>
            <w:rPr>
              <w:rFonts w:eastAsiaTheme="minorEastAsia"/>
              <w:noProof/>
              <w:szCs w:val="24"/>
            </w:rPr>
          </w:pPr>
          <w:hyperlink w:anchor="_Toc174452426" w:history="1">
            <w:r w:rsidR="00515F86" w:rsidRPr="00D10727">
              <w:rPr>
                <w:rStyle w:val="Hyperlink"/>
                <w:noProof/>
              </w:rPr>
              <w:t>Measures</w:t>
            </w:r>
            <w:r w:rsidR="00515F86">
              <w:rPr>
                <w:noProof/>
                <w:webHidden/>
              </w:rPr>
              <w:tab/>
            </w:r>
            <w:r w:rsidR="00515F86">
              <w:rPr>
                <w:noProof/>
                <w:webHidden/>
              </w:rPr>
              <w:fldChar w:fldCharType="begin"/>
            </w:r>
            <w:r w:rsidR="00515F86">
              <w:rPr>
                <w:noProof/>
                <w:webHidden/>
              </w:rPr>
              <w:instrText xml:space="preserve"> PAGEREF _Toc174452426 \h </w:instrText>
            </w:r>
            <w:r w:rsidR="00515F86">
              <w:rPr>
                <w:noProof/>
                <w:webHidden/>
              </w:rPr>
            </w:r>
            <w:r w:rsidR="00515F86">
              <w:rPr>
                <w:noProof/>
                <w:webHidden/>
              </w:rPr>
              <w:fldChar w:fldCharType="separate"/>
            </w:r>
            <w:r w:rsidR="00515F86">
              <w:rPr>
                <w:noProof/>
                <w:webHidden/>
              </w:rPr>
              <w:t>66</w:t>
            </w:r>
            <w:r w:rsidR="00515F86">
              <w:rPr>
                <w:noProof/>
                <w:webHidden/>
              </w:rPr>
              <w:fldChar w:fldCharType="end"/>
            </w:r>
          </w:hyperlink>
        </w:p>
        <w:p w14:paraId="02D2A4C7" w14:textId="18D93C00"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74452373"/>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7777777" w:rsidR="006828F6" w:rsidRPr="00F22ED1" w:rsidRDefault="006828F6" w:rsidP="006828F6">
      <w:pPr>
        <w:pStyle w:val="BodyText"/>
        <w:spacing w:line="480" w:lineRule="auto"/>
      </w:pPr>
      <w:r w:rsidRPr="00F22ED1">
        <w:t xml:space="preserve">After vindication by a trusted authority, seeing the ‘obvious’ evidence around themselves, and reaching a consensus with their immediate peers, this individual feels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 of how misinformation can drive polarized beliefs. </w:t>
      </w:r>
    </w:p>
    <w:p w14:paraId="708F2D54" w14:textId="77777777" w:rsidR="006828F6" w:rsidRPr="00F22ED1" w:rsidRDefault="006828F6" w:rsidP="006828F6">
      <w:pPr>
        <w:pStyle w:val="BodyText"/>
        <w:spacing w:line="480" w:lineRule="auto"/>
        <w:ind w:firstLine="720"/>
      </w:pPr>
      <w:r w:rsidRPr="00F22ED1">
        <w:t xml:space="preserve">Providing information regarding best practices, scientific consensus, and state-level policy priorities in general can directly improve quality of life for ordinary people. However, as </w:t>
      </w:r>
      <w:r w:rsidRPr="00F22ED1">
        <w:lastRenderedPageBreak/>
        <w:t xml:space="preserve">our example above shows, dissemination of up-to-date information can be objectively worthless if the message itself does not adequately lead to belief change for the behavior at hand. The world 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 This general swell of misinformation contributed to COVID-19 vaccine hesitancy, which was estimated to result in at least 232,000 preventable deaths. Furthermore, a significant majority of those who refused vaccination had been exposed to persuasive misinformation through social media and other outlets (Jia et al., 2023; Lee et al., 2022). Changing beliefs also has common application with regards to political policy; Universal Health Care (UHC) has been shown to result in better overall population health outcomes, yet the United States is the only country in the developed world that still lacks Universal Health Care (UHC) for its citizens (Alspaugh, 2021). Improving generally negative attitudes towards UHC in the United States (36% of Americans support UHC) would increase the likelihood of UHC adoption, and in doing so, improve population health (Pew Research Center, 2020). </w:t>
      </w:r>
    </w:p>
    <w:p w14:paraId="3FCAE4DB" w14:textId="77777777" w:rsidR="006828F6" w:rsidRPr="00F22ED1" w:rsidRDefault="006828F6" w:rsidP="006828F6">
      <w:pPr>
        <w:pStyle w:val="BodyText"/>
        <w:spacing w:line="480" w:lineRule="auto"/>
        <w:ind w:firstLine="720"/>
      </w:pPr>
      <w:r w:rsidRPr="00F22ED1">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F22ED1">
        <w:rPr>
          <w:szCs w:val="24"/>
        </w:rPr>
        <w:t xml:space="preserve">e.g., abortion should be legal, due to the core </w:t>
      </w:r>
      <w:r w:rsidRPr="00F22ED1">
        <w:rPr>
          <w:szCs w:val="24"/>
        </w:rPr>
        <w:lastRenderedPageBreak/>
        <w:t xml:space="preserve">belief that women should have full bodily autonomy), which we define here as Moral Conviction, ‘inoculates’ individuals against changing their beliefs. Assessing how each of these individual factors interact and influence belief change broadly has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2" w:name="_Toc174452374"/>
      <w:r w:rsidRPr="00F22ED1">
        <w:rPr>
          <w:sz w:val="32"/>
          <w:szCs w:val="36"/>
        </w:rPr>
        <w:t>Chapter 2: Review of the Literature</w:t>
      </w:r>
      <w:bookmarkEnd w:id="2"/>
    </w:p>
    <w:p w14:paraId="33F3AFD2" w14:textId="77777777" w:rsidR="006828F6" w:rsidRPr="00F22ED1" w:rsidRDefault="006828F6" w:rsidP="006828F6">
      <w:pPr>
        <w:pStyle w:val="Heading2"/>
      </w:pPr>
      <w:bookmarkStart w:id="3" w:name="_Toc174452375"/>
      <w:r w:rsidRPr="00F22ED1">
        <w:t>Attitude/Belief Formation</w:t>
      </w:r>
      <w:bookmarkEnd w:id="3"/>
    </w:p>
    <w:p w14:paraId="5ADA6627" w14:textId="77777777" w:rsidR="006828F6" w:rsidRPr="00F22ED1" w:rsidRDefault="006828F6" w:rsidP="006828F6"/>
    <w:p w14:paraId="26ACCBA8" w14:textId="77777777" w:rsidR="006828F6" w:rsidRPr="00F22ED1" w:rsidRDefault="006828F6" w:rsidP="006828F6">
      <w:pPr>
        <w:spacing w:line="480" w:lineRule="auto"/>
        <w:ind w:firstLine="720"/>
      </w:pPr>
      <w:r w:rsidRPr="00F22ED1">
        <w:t>The broader literature of attitude formation directly informs the process of belief change. Historically, attitude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Prislin 2006; Albarracin and Shavitt,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77777777" w:rsidR="006828F6" w:rsidRPr="00F22ED1" w:rsidRDefault="006828F6" w:rsidP="006828F6">
      <w:pPr>
        <w:spacing w:line="480" w:lineRule="auto"/>
        <w:ind w:firstLine="720"/>
        <w:rPr>
          <w:b/>
          <w:bCs/>
          <w:sz w:val="32"/>
          <w:szCs w:val="28"/>
        </w:rPr>
      </w:pPr>
      <w:r w:rsidRPr="00F22ED1">
        <w:t xml:space="preserve">Understanding attitude measurement is the next step when attempting to understand attitude/belief formation. Historically, self-report scales have been employed to measure attitudes, using numeric responses on single items or aggregates. These explicit measures of </w:t>
      </w:r>
      <w:r w:rsidRPr="00F22ED1">
        <w:lastRenderedPageBreak/>
        <w:t>attitude are both popular and effective for measuring attitudes that people are willing and able to accurately report (Himmelfarb, 1993; Greenwald &amp; Banaji, 1995). However, many attitudes exist in which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As measurement has improved, contemporary research finds that attitude support is bipolar, and not two ends of a single continuum; Information processing is more effortful at high levels of ambivalence, as compared to strong love or strong hate (Van Harreveld et al., 2004). Furthermore, accurate measure of attitudes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77777777" w:rsidR="006828F6" w:rsidRPr="00F22ED1" w:rsidRDefault="006828F6" w:rsidP="006828F6">
      <w:pPr>
        <w:pStyle w:val="Heading2"/>
        <w:spacing w:line="480" w:lineRule="auto"/>
      </w:pPr>
      <w:bookmarkStart w:id="4" w:name="_Toc174452376"/>
      <w:r w:rsidRPr="00F22ED1">
        <w:t>Attitude Change</w:t>
      </w:r>
      <w:bookmarkEnd w:id="4"/>
    </w:p>
    <w:p w14:paraId="2F67F84E" w14:textId="77777777" w:rsidR="006828F6" w:rsidRPr="00F22ED1" w:rsidRDefault="006828F6" w:rsidP="006828F6">
      <w:pPr>
        <w:pStyle w:val="BodyText"/>
        <w:spacing w:line="480" w:lineRule="auto"/>
        <w:ind w:firstLine="720"/>
      </w:pPr>
      <w:r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argumentation, irrespective of the source or context of the interaction. In contrast, social influence relies on appeals about the position of the source (e.g., from the head of the center of disease control). This aligns with the contemporary consensus behind the dual process theory of belief change (an adaptation of the dual process theory of Kahneman &amp; </w:t>
      </w:r>
      <w:r w:rsidRPr="00F22ED1">
        <w:lastRenderedPageBreak/>
        <w:t>Tversky, 1974), which posits that under conditions of low motivation or lack of ability, attitude 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Kiechel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 xml:space="preserve">An alternative model for attitude change labeled the ‘Unimodel’ posited by Kruglanski and Thompson (1999) claims that both cues/heuristics and message argumentation are parts of a larger category of information, defined as ‘persuasive evidence’. Thus, the content of the information itself, and not the route of processing that is important. The Unimodel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Unimodel has not been shown to sufficiently explain attitude change beyond the dual process models (Hedhli, 2022). The dual process model has been shown to be more predictive than a unimodal framework in several studies examining direct practical applications of advertising, retail experiences, and branding (Maheswaran, Mackie,and Chaiken 1992; Richard and Chebat 2016). This literature indicates that the source of the cue in </w:t>
      </w:r>
      <w:r w:rsidRPr="00F22ED1">
        <w:lastRenderedPageBreak/>
        <w:t>an advertisement (e.g., famous football player) is an especially influential cue for persuasion in conditions of low cognitive capacity; likewise, that the persuasive function of a ‘brand name’ significantly increases when the recipient is highly engaged, but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Sigelman, 2011). In general, attitude change can originate from social pressures (either individual peers or society more broadly) or from information describing the attitude object (persuasive, fact based, argumentation).</w:t>
      </w:r>
    </w:p>
    <w:p w14:paraId="7C3B9423" w14:textId="77777777" w:rsidR="006828F6" w:rsidRPr="00F22ED1" w:rsidRDefault="006828F6" w:rsidP="006828F6">
      <w:pPr>
        <w:pStyle w:val="Heading2"/>
        <w:spacing w:line="480" w:lineRule="auto"/>
      </w:pPr>
      <w:bookmarkStart w:id="5" w:name="_Toc174452377"/>
      <w:r w:rsidRPr="00F22ED1">
        <w:t>Social Consensus</w:t>
      </w:r>
      <w:bookmarkEnd w:id="5"/>
    </w:p>
    <w:p w14:paraId="14AEF49C" w14:textId="77777777" w:rsidR="006828F6" w:rsidRPr="00F22ED1" w:rsidRDefault="006828F6" w:rsidP="006828F6">
      <w:pPr>
        <w:spacing w:line="480" w:lineRule="auto"/>
        <w:ind w:firstLine="360"/>
      </w:pPr>
      <w:r w:rsidRPr="00F22ED1">
        <w:t xml:space="preserve">Social consensus directly relates to attitude formation and change in many ways. First and foremost, even if an individual does not intuitively hold a given attitude or belief, conforming to the majority opinion is extremely typical (Asch, 1956; Deutsch M, 1955). The effect of social consensus is also magnified under conditions of ambivalence; the experience of ambivalence itself motivates the search for corrective information, increasing susceptibility to social consensus (Hodson et al., 2001). Social consensus reliably impacts attitude formation and change in topics as broad as climate change, racial stereotyping, and weight discrimination (Goldberg, 2019; Stangor, 2001; Farrow, 2009). Higher amounts of perceived social consensus are associated with greater agreement with the consensus opinion, which remains a strong </w:t>
      </w:r>
      <w:r w:rsidRPr="00F22ED1">
        <w:lastRenderedPageBreak/>
        <w:t xml:space="preserve">predictor even after controlling for demographic variables and other individual differences. Conversely, when a social consensus does not exist (new circumstances, or lack of agreement), individual judgement reigns (e.g., is it unethical to use AI to write letter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77777777" w:rsidR="006828F6" w:rsidRPr="00F22ED1" w:rsidRDefault="006828F6" w:rsidP="006828F6">
      <w:pPr>
        <w:spacing w:line="480" w:lineRule="auto"/>
        <w:ind w:firstLine="360"/>
        <w:rPr>
          <w:szCs w:val="24"/>
        </w:rPr>
      </w:pPr>
      <w:r w:rsidRPr="00F22ED1">
        <w:t>What normally would be the benefits of social consensus (familiarity, belief change, unity, etc.) become extremely hazardous when it results in propagation of misinformation. For example, stereotypes about the existence of “death panels” removing healthcare for the elderly or sick in the Affordable Care Act, has been seen as plausibly true even though thorough research has shown that description as factually wrong (Frankford, 2015; DiJulio, Firth, and Brodie 2014). Misinformation due to social consensus can occasionally even outweigh expertise;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was from then presidential candidate Donald J. Trump (2015) speaking on the emerging social consensus amongst republicans about vaccination:</w:t>
      </w:r>
    </w:p>
    <w:p w14:paraId="46315545" w14:textId="77777777" w:rsidR="006828F6" w:rsidRPr="00F22ED1" w:rsidRDefault="006828F6" w:rsidP="006828F6">
      <w:pPr>
        <w:spacing w:line="480" w:lineRule="auto"/>
        <w:ind w:left="720"/>
        <w:rPr>
          <w:szCs w:val="24"/>
        </w:rPr>
      </w:pPr>
      <w:r w:rsidRPr="00F22ED1">
        <w:rPr>
          <w:szCs w:val="24"/>
        </w:rPr>
        <w:t xml:space="preserve">Autism has become an epidemic. Twenty-five years ago, 35 years ago, you look at the statistics, not even close. It has gotten totally out of control. … Just the other day, 2 years </w:t>
      </w:r>
      <w:r w:rsidRPr="00F22ED1">
        <w:rPr>
          <w:szCs w:val="24"/>
        </w:rPr>
        <w:lastRenderedPageBreak/>
        <w:t>old, 2 and a half years old, a child, a beautiful child went to have the vaccine, and came back, and a week later got a tremendous fever, got very, very sick, now is autistic.”</w:t>
      </w:r>
    </w:p>
    <w:p w14:paraId="25E12389" w14:textId="491CFE29" w:rsidR="006828F6" w:rsidRPr="00F22ED1" w:rsidRDefault="006828F6" w:rsidP="006828F6">
      <w:pPr>
        <w:spacing w:line="480" w:lineRule="auto"/>
        <w:rPr>
          <w:szCs w:val="24"/>
        </w:rPr>
      </w:pPr>
      <w:r w:rsidRPr="00F22ED1">
        <w:rPr>
          <w:szCs w:val="24"/>
        </w:rPr>
        <w:t>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Considering that the effect of social consensus can (depending on context) be harmful, understanding how to increase resilience against social influence is worthwhile.</w:t>
      </w:r>
    </w:p>
    <w:p w14:paraId="4B7603F4" w14:textId="77777777" w:rsidR="006828F6" w:rsidRPr="00F22ED1" w:rsidRDefault="006828F6" w:rsidP="006828F6">
      <w:pPr>
        <w:pStyle w:val="Heading2"/>
        <w:spacing w:line="480" w:lineRule="auto"/>
      </w:pPr>
      <w:bookmarkStart w:id="6" w:name="_Toc174452378"/>
      <w:r w:rsidRPr="00F22ED1">
        <w:t>Utilitarian and Deontological Orientation</w:t>
      </w:r>
      <w:bookmarkEnd w:id="6"/>
    </w:p>
    <w:p w14:paraId="09827E43" w14:textId="51CF3E4B" w:rsidR="006828F6" w:rsidRPr="00F22ED1" w:rsidRDefault="006828F6" w:rsidP="006828F6">
      <w:pPr>
        <w:pStyle w:val="BodyText"/>
        <w:spacing w:line="480" w:lineRule="auto"/>
        <w:ind w:firstLine="720"/>
        <w:rPr>
          <w:szCs w:val="24"/>
        </w:rPr>
      </w:pPr>
      <w:r w:rsidRPr="00F22ED1">
        <w:rPr>
          <w:szCs w:val="24"/>
        </w:rPr>
        <w:t>It is important to note that internal influences and individual differences can be just as influential as external social pressure.</w:t>
      </w:r>
      <w:r w:rsidR="008F5AB5" w:rsidRPr="00F22ED1">
        <w:rPr>
          <w:szCs w:val="24"/>
        </w:rPr>
        <w:t xml:space="preserve"> One set of individual differences,</w:t>
      </w:r>
      <w:r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Pr="00F22ED1">
        <w:rPr>
          <w:szCs w:val="24"/>
        </w:rPr>
        <w:t xml:space="preserve"> individuals perceive issues, as well as </w:t>
      </w:r>
      <w:r w:rsidR="00C01131" w:rsidRPr="00F22ED1">
        <w:rPr>
          <w:szCs w:val="24"/>
        </w:rPr>
        <w:t xml:space="preserve">broad </w:t>
      </w:r>
      <w:r w:rsidRPr="00F22ED1">
        <w:rPr>
          <w:szCs w:val="24"/>
        </w:rPr>
        <w:t>concepts of ‘right’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77777777" w:rsidR="006828F6" w:rsidRPr="00F22ED1" w:rsidRDefault="006828F6" w:rsidP="006828F6">
      <w:pPr>
        <w:pStyle w:val="BodyText"/>
        <w:spacing w:line="480" w:lineRule="auto"/>
        <w:ind w:firstLine="720"/>
        <w:rPr>
          <w:szCs w:val="24"/>
        </w:rPr>
      </w:pPr>
      <w:r w:rsidRPr="00F22ED1">
        <w:rPr>
          <w:szCs w:val="24"/>
        </w:rPr>
        <w:t xml:space="preserve">Many highly polarized beliefs are rooted in utilitarian and deontological values, and thus are especially important when considering belief change (Tseng, 2021). For example, during the </w:t>
      </w:r>
      <w:r w:rsidRPr="00F22ED1">
        <w:rPr>
          <w:szCs w:val="24"/>
        </w:rPr>
        <w:lastRenderedPageBreak/>
        <w:t>COVID-19 pandemic, healthcare professionals were forced to adopt utilitarian policies (e.g., mandatory vaccination, mandated isolation), which many found unacceptable. This has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 resulted in significant ‘moral injury’ when doctors were forced to let patients die alone without seeing their families due to COVID-19 ‘no vistors allowed’ policies. In another context, arguments for the use of capital punishment are often based on deontological/utilitarian reasoning (Steiker,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(or even required) penal response (e.g., any numbers of killers should die, if it saves one innocent). Conversely, a utilitarian argument would be that since the death penalty is a waste of resource (monetary cost), it is morally unjust to use it.</w:t>
      </w:r>
    </w:p>
    <w:p w14:paraId="49B9648A" w14:textId="77777777" w:rsidR="006828F6" w:rsidRPr="00F22ED1" w:rsidRDefault="006828F6" w:rsidP="006828F6">
      <w:pPr>
        <w:pStyle w:val="Heading2"/>
        <w:spacing w:line="480" w:lineRule="auto"/>
      </w:pPr>
      <w:bookmarkStart w:id="7" w:name="_Hlk172903922"/>
      <w:bookmarkStart w:id="8" w:name="_Toc174452379"/>
      <w:r w:rsidRPr="00F22ED1">
        <w:t>Moral Conviction</w:t>
      </w:r>
      <w:bookmarkEnd w:id="7"/>
      <w:bookmarkEnd w:id="8"/>
    </w:p>
    <w:p w14:paraId="6852E749" w14:textId="660F2DB5" w:rsidR="006828F6" w:rsidRPr="00F22ED1" w:rsidRDefault="00105046" w:rsidP="006828F6">
      <w:pPr>
        <w:spacing w:line="480" w:lineRule="auto"/>
        <w:ind w:firstLine="720"/>
      </w:pPr>
      <w:r w:rsidRPr="00F22ED1">
        <w:t xml:space="preserve">Another individual difference that </w:t>
      </w:r>
      <w:r w:rsidR="006828F6" w:rsidRPr="00F22ED1">
        <w:t>impacts belief change and openness to persuasion</w:t>
      </w:r>
      <w:r w:rsidRPr="00F22ED1">
        <w:t xml:space="preserve"> is moral conviction. Moral conviction </w:t>
      </w:r>
      <w:r w:rsidR="00A162F3" w:rsidRPr="00F22ED1">
        <w:t>is unique in that it functions</w:t>
      </w:r>
      <w:r w:rsidR="006828F6" w:rsidRPr="00F22ED1">
        <w:t xml:space="preserve">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Fundamentally, moral conviction reflects foundational beliefs about what is ‘right or wrong’ </w:t>
      </w:r>
      <w:r w:rsidR="006828F6" w:rsidRPr="00F22ED1">
        <w:lastRenderedPageBreak/>
        <w:t>about a given attitude object, and beliefs rooted in moral conviction are perceived as objective and universal (Morgan &amp; Skitka, 2020). In practice, this means that differing levels of moral conviction consistently predict how much an individual believes that their attitude about an issue is ‘objectively true’ and ‘universally applicable in all cases’. Conversely, beliefs with low levels of moral conviction are viewed as subjective preferences where legitimate disagreement is acceptable (Skitka,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 ‘pleasant/unpleasant’ (Van Bavel et al., 2012).</w:t>
      </w:r>
    </w:p>
    <w:p w14:paraId="4F7FBD9A" w14:textId="77777777" w:rsidR="006828F6" w:rsidRPr="00F22ED1" w:rsidRDefault="006828F6" w:rsidP="006828F6">
      <w:pPr>
        <w:spacing w:line="480" w:lineRule="auto"/>
        <w:ind w:firstLine="720"/>
      </w:pPr>
      <w:r w:rsidRPr="00F22ED1">
        <w:t>Notably, there is significant disagreement on what beliefs people hold with moral conviction (Wright et al., 2008). Relatively few topics are ‘universally’ viewed with moral conviction (e.g., rape, incest, executing the mentally disabled). It is instead more common for issues to only be held with moral conviction for a subset of the population (e.g., gun ownership for the NRA, vegetarianism for PETA). Conversely, there are few beliefs that are ‘universally’ viewed as nonmoral (e.g., choosing to exercise, taste in music, etc.). This indicates that for every individual, many of their beliefs should be viewed through the lens of moral conviction when attempting to affect attitude change.</w:t>
      </w:r>
    </w:p>
    <w:p w14:paraId="72998DDD" w14:textId="77777777" w:rsidR="006828F6" w:rsidRPr="00F22ED1" w:rsidRDefault="006828F6" w:rsidP="006828F6">
      <w:pPr>
        <w:spacing w:line="480" w:lineRule="auto"/>
        <w:ind w:firstLine="720"/>
      </w:pPr>
      <w:r w:rsidRPr="00F22ED1">
        <w:t xml:space="preserve">Prior literature in the field of attitude formation reinforces the idea that moral conviction directly affects belief change.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w:t>
      </w:r>
      <w:r w:rsidRPr="00F22ED1">
        <w:lastRenderedPageBreak/>
        <w:t>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(Skitka, 2009). In another case, levels of moral conviction predicted resistance to peer influence with regards to accepting the use of torture to deter terrorism (Aramovich, 2012); people continue to uphold morally convicted viewpoints, even when explicitly challenged by peers or authorities.</w:t>
      </w:r>
    </w:p>
    <w:p w14:paraId="07E45E16" w14:textId="77777777" w:rsidR="006828F6" w:rsidRPr="00F22ED1" w:rsidRDefault="006828F6" w:rsidP="006828F6">
      <w:pPr>
        <w:spacing w:line="480" w:lineRule="auto"/>
        <w:ind w:firstLine="720"/>
      </w:pPr>
      <w:r w:rsidRPr="00F22ED1">
        <w:t xml:space="preserve">Given how much moral conviction impacts attitudes, directly manipulating moral conviction is a promising avenue to increase belief change.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 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w:t>
      </w:r>
      <w:r w:rsidRPr="00F22ED1">
        <w:lastRenderedPageBreak/>
        <w:t>society (Kodapanakkal, 2021; Clifford, 2017; Wisneski &amp; Skitka, 2017). However, this evidence is somewhat mixed, as Clifford and colleagues (2017) were unable to reduce moral conviction on ‘food politics’ e.g., support for factory farming, genetically modified food, animal welfare)</w:t>
      </w:r>
    </w:p>
    <w:p w14:paraId="5EFA1CC6" w14:textId="77777777" w:rsidR="006828F6" w:rsidRPr="00F22ED1" w:rsidRDefault="006828F6" w:rsidP="006828F6">
      <w:pPr>
        <w:pStyle w:val="Heading2"/>
        <w:spacing w:line="480" w:lineRule="auto"/>
      </w:pPr>
      <w:bookmarkStart w:id="9" w:name="_Toc174452380"/>
      <w:r w:rsidRPr="00F22ED1">
        <w:t>Need for Further Research</w:t>
      </w:r>
      <w:bookmarkEnd w:id="9"/>
    </w:p>
    <w:p w14:paraId="3C2ECD45" w14:textId="27D0A1F7" w:rsidR="006828F6" w:rsidRPr="00F22ED1" w:rsidRDefault="006828F6" w:rsidP="00E66486">
      <w:pPr>
        <w:spacing w:line="480" w:lineRule="auto"/>
        <w:rPr>
          <w:szCs w:val="24"/>
        </w:rPr>
      </w:pPr>
      <w:r w:rsidRPr="00F22ED1">
        <w:tab/>
        <w:t xml:space="preserve">Given the increasing pace of public perceptions and human belief that necessitates change,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belief change by testing several hypothetical interactions. We plan to</w:t>
      </w:r>
      <w:r w:rsidRPr="00F22ED1">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0" w:name="_Toc173848395"/>
      <w:bookmarkStart w:id="11" w:name="_Toc174452381"/>
      <w:r w:rsidRPr="00F22ED1">
        <w:rPr>
          <w:rFonts w:eastAsia="Times New Roman"/>
        </w:rPr>
        <w:t>Study 1</w:t>
      </w:r>
      <w:bookmarkEnd w:id="10"/>
      <w:bookmarkEnd w:id="11"/>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2" w:name="_Toc173848396"/>
      <w:bookmarkStart w:id="13" w:name="_Toc174452382"/>
      <w:r w:rsidRPr="00F22ED1">
        <w:rPr>
          <w:rFonts w:ascii="Calibri Light" w:eastAsia="Times New Roman" w:hAnsi="Calibri Light" w:cs="Times New Roman"/>
          <w:b/>
          <w:bCs/>
          <w:kern w:val="0"/>
          <w:sz w:val="28"/>
          <w:szCs w:val="28"/>
          <w14:ligatures w14:val="none"/>
        </w:rPr>
        <w:t>Method</w:t>
      </w:r>
      <w:bookmarkEnd w:id="0"/>
      <w:bookmarkEnd w:id="12"/>
      <w:bookmarkEnd w:id="13"/>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4" w:name="_Toc173848397"/>
      <w:bookmarkStart w:id="15" w:name="_Toc174452383"/>
      <w:r w:rsidRPr="00F22ED1">
        <w:rPr>
          <w:rFonts w:ascii="Calibri Light" w:eastAsia="Times New Roman" w:hAnsi="Calibri Light" w:cs="Times New Roman"/>
          <w:b/>
          <w:i/>
          <w:color w:val="000000"/>
          <w:sz w:val="28"/>
          <w:szCs w:val="24"/>
        </w:rPr>
        <w:t>Participants</w:t>
      </w:r>
      <w:bookmarkEnd w:id="14"/>
      <w:bookmarkEnd w:id="15"/>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6" w:name="_Toc173848398"/>
      <w:bookmarkStart w:id="17" w:name="_Toc174452384"/>
      <w:r w:rsidRPr="00F22ED1">
        <w:rPr>
          <w:rFonts w:ascii="Calibri Light" w:eastAsia="Times New Roman" w:hAnsi="Calibri Light" w:cs="Times New Roman"/>
          <w:b/>
          <w:i/>
          <w:color w:val="000000"/>
          <w:sz w:val="28"/>
          <w:szCs w:val="24"/>
        </w:rPr>
        <w:lastRenderedPageBreak/>
        <w:t>Materials and Procedure</w:t>
      </w:r>
      <w:bookmarkEnd w:id="16"/>
      <w:bookmarkEnd w:id="17"/>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After the social consensus information, participants are asked to indicate their degree of surprise at the stated level of public support and estimate levels of public levels support in 2023. Participants are then asked to identify their level of support for each of each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9"/>
      <w:bookmarkStart w:id="19" w:name="_Toc174452385"/>
      <w:r w:rsidRPr="00F22ED1">
        <w:rPr>
          <w:rFonts w:ascii="Calibri Light" w:eastAsia="Times New Roman" w:hAnsi="Calibri Light" w:cs="Times New Roman"/>
          <w:b/>
          <w:i/>
          <w:color w:val="000000"/>
          <w:sz w:val="28"/>
          <w:szCs w:val="24"/>
        </w:rPr>
        <w:lastRenderedPageBreak/>
        <w:t>Measures</w:t>
      </w:r>
      <w:bookmarkEnd w:id="18"/>
      <w:bookmarkEnd w:id="19"/>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Health literacy was measured using the Single Item Health Literacy Screener (SILS) developed by Morris, MacLean, Chew, and Littenberg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51474571"/>
      <w:bookmarkStart w:id="21" w:name="_Toc173848400"/>
      <w:bookmarkStart w:id="22" w:name="_Toc174452386"/>
      <w:r w:rsidRPr="00F22ED1">
        <w:rPr>
          <w:rFonts w:ascii="Calibri Light" w:eastAsia="Times New Roman" w:hAnsi="Calibri Light" w:cs="Times New Roman"/>
          <w:b/>
          <w:i/>
          <w:color w:val="000000"/>
          <w:sz w:val="28"/>
          <w:szCs w:val="24"/>
        </w:rPr>
        <w:lastRenderedPageBreak/>
        <w:t>Power and Statistical Analysis</w:t>
      </w:r>
      <w:bookmarkEnd w:id="20"/>
      <w:bookmarkEnd w:id="21"/>
      <w:bookmarkEnd w:id="22"/>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Erdfelder, Lang, and Buchner, 2007; Faul, Erdfelder,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3" w:name="_Toc151474572"/>
      <w:bookmarkStart w:id="24" w:name="_Toc173848401"/>
      <w:bookmarkStart w:id="25" w:name="_Toc174452387"/>
      <w:r w:rsidRPr="00F22ED1">
        <w:rPr>
          <w:rFonts w:ascii="Calibri Light" w:eastAsia="Times New Roman" w:hAnsi="Calibri Light" w:cs="Times New Roman"/>
          <w:b/>
          <w:i/>
          <w:color w:val="000000"/>
          <w:sz w:val="28"/>
          <w:szCs w:val="24"/>
        </w:rPr>
        <w:t>Study 1 Hypotheses</w:t>
      </w:r>
      <w:bookmarkEnd w:id="23"/>
      <w:bookmarkEnd w:id="24"/>
      <w:bookmarkEnd w:id="25"/>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6" w:name="_Toc173848402"/>
      <w:bookmarkStart w:id="27" w:name="_Toc174452388"/>
      <w:r w:rsidRPr="00F22ED1">
        <w:rPr>
          <w:rFonts w:ascii="Calibri Light" w:eastAsia="Times New Roman" w:hAnsi="Calibri Light" w:cs="Times New Roman"/>
          <w:b/>
          <w:bCs/>
          <w:kern w:val="0"/>
          <w:sz w:val="28"/>
          <w:szCs w:val="28"/>
          <w14:ligatures w14:val="none"/>
        </w:rPr>
        <w:lastRenderedPageBreak/>
        <w:t>Results</w:t>
      </w:r>
      <w:bookmarkEnd w:id="26"/>
      <w:bookmarkEnd w:id="27"/>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 w:name="_Toc173848403"/>
      <w:bookmarkStart w:id="29" w:name="_Toc174452389"/>
      <w:r w:rsidRPr="00F22ED1">
        <w:rPr>
          <w:rFonts w:ascii="Calibri Light" w:eastAsia="Times New Roman" w:hAnsi="Calibri Light" w:cs="Times New Roman"/>
          <w:b/>
          <w:i/>
          <w:color w:val="000000"/>
          <w:sz w:val="28"/>
          <w:szCs w:val="24"/>
        </w:rPr>
        <w:t>Social Consensus Manipulation</w:t>
      </w:r>
      <w:bookmarkEnd w:id="28"/>
      <w:bookmarkEnd w:id="29"/>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group mean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73848404"/>
      <w:bookmarkStart w:id="31" w:name="_Toc174452390"/>
      <w:r w:rsidRPr="00F22ED1">
        <w:rPr>
          <w:rFonts w:ascii="Calibri Light" w:eastAsia="Times New Roman" w:hAnsi="Calibri Light" w:cs="Times New Roman"/>
          <w:b/>
          <w:i/>
          <w:color w:val="000000"/>
          <w:sz w:val="28"/>
          <w:szCs w:val="24"/>
        </w:rPr>
        <w:t>Deontological and Utilitarian Orientation</w:t>
      </w:r>
      <w:bookmarkEnd w:id="30"/>
      <w:bookmarkEnd w:id="31"/>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r w:rsidRPr="00F22ED1">
        <w:rPr>
          <w:rFonts w:ascii="Calibri" w:eastAsia="Calibri" w:hAnsi="Calibri" w:cs="Times New Roman"/>
          <w:u w:val="single"/>
        </w:rPr>
        <w:t>Capital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5"/>
      <w:bookmarkStart w:id="33" w:name="_Toc174452391"/>
      <w:r w:rsidRPr="00F22ED1">
        <w:rPr>
          <w:rFonts w:ascii="Calibri Light" w:eastAsia="Times New Roman" w:hAnsi="Calibri Light" w:cs="Times New Roman"/>
          <w:b/>
          <w:i/>
          <w:color w:val="000000"/>
          <w:sz w:val="28"/>
          <w:szCs w:val="24"/>
        </w:rPr>
        <w:lastRenderedPageBreak/>
        <w:t>Exploratory Analyses</w:t>
      </w:r>
      <w:bookmarkEnd w:id="32"/>
      <w:bookmarkEnd w:id="33"/>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6"/>
      <w:bookmarkStart w:id="35" w:name="_Toc174452392"/>
      <w:r w:rsidRPr="00F22ED1">
        <w:rPr>
          <w:rFonts w:ascii="Calibri Light" w:eastAsia="Times New Roman" w:hAnsi="Calibri Light" w:cs="Times New Roman"/>
          <w:b/>
          <w:i/>
          <w:color w:val="000000"/>
          <w:sz w:val="28"/>
          <w:szCs w:val="24"/>
        </w:rPr>
        <w:t>Discussion</w:t>
      </w:r>
      <w:bookmarkEnd w:id="34"/>
      <w:bookmarkEnd w:id="35"/>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6" w:name="_Toc173848407"/>
      <w:bookmarkStart w:id="37" w:name="_Toc174452393"/>
      <w:r w:rsidRPr="00F22ED1">
        <w:rPr>
          <w:rFonts w:eastAsia="Calibri"/>
        </w:rPr>
        <w:t>Study 2</w:t>
      </w:r>
      <w:bookmarkEnd w:id="36"/>
      <w:bookmarkEnd w:id="37"/>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8" w:name="_Toc173848408"/>
      <w:bookmarkStart w:id="39" w:name="_Toc174452394"/>
      <w:r w:rsidRPr="00F22ED1">
        <w:rPr>
          <w:rFonts w:ascii="Calibri Light" w:eastAsia="Times New Roman" w:hAnsi="Calibri Light" w:cs="Times New Roman"/>
          <w:b/>
          <w:bCs/>
          <w:kern w:val="0"/>
          <w:sz w:val="28"/>
          <w:szCs w:val="28"/>
          <w14:ligatures w14:val="none"/>
        </w:rPr>
        <w:t>Method</w:t>
      </w:r>
      <w:bookmarkEnd w:id="38"/>
      <w:bookmarkEnd w:id="39"/>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0" w:name="_Toc173848409"/>
      <w:bookmarkStart w:id="41" w:name="_Toc174452395"/>
      <w:r w:rsidRPr="00F22ED1">
        <w:rPr>
          <w:rFonts w:ascii="Calibri Light" w:eastAsia="Times New Roman" w:hAnsi="Calibri Light" w:cs="Times New Roman"/>
          <w:b/>
          <w:i/>
          <w:color w:val="000000"/>
          <w:sz w:val="28"/>
          <w:szCs w:val="24"/>
        </w:rPr>
        <w:t>Participants</w:t>
      </w:r>
      <w:bookmarkEnd w:id="40"/>
      <w:bookmarkEnd w:id="41"/>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2" w:name="_Toc173848410"/>
      <w:bookmarkStart w:id="43" w:name="_Toc174452396"/>
      <w:r w:rsidRPr="00F22ED1">
        <w:rPr>
          <w:rFonts w:ascii="Calibri Light" w:eastAsia="Times New Roman" w:hAnsi="Calibri Light" w:cs="Times New Roman"/>
          <w:b/>
          <w:i/>
          <w:color w:val="000000"/>
          <w:sz w:val="28"/>
          <w:szCs w:val="24"/>
        </w:rPr>
        <w:t>Materials and Procedure</w:t>
      </w:r>
      <w:bookmarkEnd w:id="42"/>
      <w:bookmarkEnd w:id="43"/>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essay, and instead were directly provided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provided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1"/>
      <w:bookmarkStart w:id="45" w:name="_Toc174452397"/>
      <w:r w:rsidRPr="00F22ED1">
        <w:rPr>
          <w:rFonts w:ascii="Calibri Light" w:eastAsia="Times New Roman" w:hAnsi="Calibri Light" w:cs="Times New Roman"/>
          <w:b/>
          <w:i/>
          <w:color w:val="000000"/>
          <w:sz w:val="28"/>
          <w:szCs w:val="24"/>
        </w:rPr>
        <w:t>Measures</w:t>
      </w:r>
      <w:bookmarkEnd w:id="44"/>
      <w:bookmarkEnd w:id="45"/>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(e.g., My attitude about [topic] is a reflection of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Secondary Outcomes. Openness to belief change on each issue was assessed with single item direct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2"/>
      <w:bookmarkStart w:id="47" w:name="_Toc174452398"/>
      <w:r w:rsidRPr="00F22ED1">
        <w:rPr>
          <w:rFonts w:ascii="Calibri Light" w:eastAsia="Times New Roman" w:hAnsi="Calibri Light" w:cs="Times New Roman"/>
          <w:b/>
          <w:i/>
          <w:color w:val="000000"/>
          <w:sz w:val="28"/>
          <w:szCs w:val="24"/>
        </w:rPr>
        <w:t>Power and Statistical Analysis</w:t>
      </w:r>
      <w:bookmarkEnd w:id="46"/>
      <w:bookmarkEnd w:id="47"/>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3"/>
      <w:bookmarkStart w:id="49" w:name="_Toc174452399"/>
      <w:r w:rsidRPr="00F22ED1">
        <w:rPr>
          <w:rFonts w:ascii="Calibri Light" w:eastAsia="Times New Roman" w:hAnsi="Calibri Light" w:cs="Times New Roman"/>
          <w:b/>
          <w:i/>
          <w:color w:val="000000"/>
          <w:sz w:val="28"/>
          <w:szCs w:val="24"/>
        </w:rPr>
        <w:t>Study 2 Hypothesis:</w:t>
      </w:r>
      <w:bookmarkEnd w:id="48"/>
      <w:bookmarkEnd w:id="49"/>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0" w:name="_Toc173848414"/>
      <w:bookmarkStart w:id="51" w:name="_Toc174452400"/>
      <w:r w:rsidRPr="00F22ED1">
        <w:rPr>
          <w:rFonts w:ascii="Calibri Light" w:eastAsia="Times New Roman" w:hAnsi="Calibri Light" w:cs="Times New Roman"/>
          <w:b/>
          <w:bCs/>
          <w:kern w:val="0"/>
          <w:sz w:val="28"/>
          <w:szCs w:val="28"/>
          <w14:ligatures w14:val="none"/>
        </w:rPr>
        <w:t>Results</w:t>
      </w:r>
      <w:bookmarkEnd w:id="50"/>
      <w:bookmarkEnd w:id="51"/>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both hypothesis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73848415"/>
      <w:bookmarkStart w:id="53" w:name="_Toc174452401"/>
      <w:r w:rsidRPr="00F22ED1">
        <w:rPr>
          <w:rFonts w:ascii="Calibri Light" w:eastAsia="Times New Roman" w:hAnsi="Calibri Light" w:cs="Times New Roman"/>
          <w:b/>
          <w:i/>
          <w:color w:val="000000"/>
          <w:sz w:val="28"/>
          <w:szCs w:val="24"/>
        </w:rPr>
        <w:t>Moral Conviction Manipulation – Support for [Topic]</w:t>
      </w:r>
      <w:bookmarkEnd w:id="52"/>
      <w:bookmarkEnd w:id="53"/>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(ß</w:t>
      </w:r>
      <w:r w:rsidRPr="00F22ED1">
        <w:rPr>
          <w:rFonts w:ascii="Calibri" w:eastAsia="Calibri" w:hAnsi="Calibri" w:cs="Times New Roman"/>
          <w:vertAlign w:val="subscript"/>
        </w:rPr>
        <w:t>belief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(ß</w:t>
      </w:r>
      <w:r w:rsidRPr="00F22ED1">
        <w:rPr>
          <w:rFonts w:ascii="Calibri" w:eastAsia="Calibri" w:hAnsi="Calibri" w:cs="Times New Roman"/>
          <w:vertAlign w:val="subscript"/>
        </w:rPr>
        <w:t>pragmatic</w:t>
      </w:r>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(ß</w:t>
      </w:r>
      <w:r w:rsidRPr="00F22ED1">
        <w:rPr>
          <w:rFonts w:ascii="Calibri" w:eastAsia="Calibri" w:hAnsi="Calibri" w:cs="Times New Roman"/>
          <w:vertAlign w:val="subscript"/>
        </w:rPr>
        <w:t>belief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4" w:name="_Toc173848416"/>
      <w:bookmarkStart w:id="55" w:name="_Toc174452402"/>
      <w:r w:rsidRPr="00F22ED1">
        <w:rPr>
          <w:rFonts w:ascii="Calibri Light" w:eastAsia="Times New Roman" w:hAnsi="Calibri Light" w:cs="Times New Roman"/>
          <w:b/>
          <w:i/>
          <w:color w:val="000000"/>
          <w:sz w:val="28"/>
          <w:szCs w:val="24"/>
        </w:rPr>
        <w:t>Moral Conviction Manipulation – Level of Moral Conviction Regarding [Topic]</w:t>
      </w:r>
      <w:bookmarkEnd w:id="54"/>
      <w:bookmarkEnd w:id="55"/>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7"/>
      <w:bookmarkStart w:id="57" w:name="_Toc174452403"/>
      <w:r w:rsidRPr="00F22ED1">
        <w:rPr>
          <w:rFonts w:ascii="Calibri Light" w:eastAsia="Times New Roman" w:hAnsi="Calibri Light" w:cs="Times New Roman"/>
          <w:b/>
          <w:i/>
          <w:color w:val="000000"/>
          <w:sz w:val="28"/>
          <w:szCs w:val="24"/>
        </w:rPr>
        <w:t>Exploratory Analyses</w:t>
      </w:r>
      <w:bookmarkEnd w:id="56"/>
      <w:bookmarkEnd w:id="57"/>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74452404"/>
      <w:r w:rsidRPr="00F22ED1">
        <w:rPr>
          <w:rFonts w:ascii="Calibri Light" w:eastAsia="Times New Roman" w:hAnsi="Calibri Light" w:cs="Times New Roman"/>
          <w:b/>
          <w:i/>
          <w:color w:val="000000"/>
          <w:sz w:val="28"/>
          <w:szCs w:val="24"/>
        </w:rPr>
        <w:t>Discussion</w:t>
      </w:r>
      <w:bookmarkEnd w:id="58"/>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for a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59" w:name="_Toc174452405"/>
      <w:r w:rsidRPr="00F22ED1">
        <w:rPr>
          <w:rFonts w:eastAsia="Times New Roman"/>
        </w:rPr>
        <w:t>Proposed Study 3</w:t>
      </w:r>
      <w:bookmarkEnd w:id="59"/>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0" w:name="_Toc174452406"/>
      <w:r w:rsidRPr="00F22ED1">
        <w:rPr>
          <w:rFonts w:ascii="Calibri Light" w:eastAsia="Times New Roman" w:hAnsi="Calibri Light" w:cs="Times New Roman"/>
          <w:b/>
          <w:bCs/>
          <w:kern w:val="0"/>
          <w:sz w:val="28"/>
          <w:szCs w:val="28"/>
          <w14:ligatures w14:val="none"/>
        </w:rPr>
        <w:t>Method</w:t>
      </w:r>
      <w:bookmarkEnd w:id="60"/>
    </w:p>
    <w:p w14:paraId="0F331EC4" w14:textId="3E436A68"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1" w:name="_Toc174452407"/>
      <w:r w:rsidRPr="00F22ED1">
        <w:rPr>
          <w:rFonts w:ascii="Calibri Light" w:eastAsia="Times New Roman" w:hAnsi="Calibri Light" w:cs="Times New Roman"/>
          <w:b/>
          <w:i/>
          <w:color w:val="000000"/>
          <w:sz w:val="28"/>
          <w:szCs w:val="24"/>
        </w:rPr>
        <w:t>Participants</w:t>
      </w:r>
      <w:bookmarkEnd w:id="61"/>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described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2" w:name="_Toc174452408"/>
      <w:r w:rsidRPr="00F22ED1">
        <w:rPr>
          <w:rFonts w:ascii="Calibri Light" w:eastAsia="Times New Roman" w:hAnsi="Calibri Light" w:cs="Times New Roman"/>
          <w:b/>
          <w:i/>
          <w:color w:val="000000"/>
          <w:sz w:val="28"/>
          <w:szCs w:val="24"/>
        </w:rPr>
        <w:lastRenderedPageBreak/>
        <w:t>Materials and Procedure</w:t>
      </w:r>
      <w:bookmarkEnd w:id="62"/>
    </w:p>
    <w:p w14:paraId="1EF76677" w14:textId="45CA366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will begin by reading our cover letter and providing consent. Next, they are provided the Ethical Standards of Judgement Questionnaire. Then, for our two issues (Universal Health Care and </w:t>
      </w:r>
      <w:r w:rsidR="00BF284D">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participants will provide their level of support for the issue (our primary outcome), as well as how much moral conviction they have regarding their position. </w:t>
      </w:r>
      <w:r w:rsidR="00134A25">
        <w:rPr>
          <w:rFonts w:ascii="Calibri" w:eastAsia="Calibri" w:hAnsi="Calibri" w:cs="Times New Roman"/>
          <w:kern w:val="0"/>
          <w:szCs w:val="24"/>
          <w14:ligatures w14:val="none"/>
        </w:rPr>
        <w:t>We chose these issues because Study 2 indicated that exercise was not generally viewed with moral conviction, and that Universal Health Care had the greatest openness to belief change.</w:t>
      </w:r>
      <w:r w:rsidR="006E226C">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Next, as in Study 2, participants will be asked to read a short essay about Universal Health Care and </w:t>
      </w:r>
      <w:r w:rsidR="00BA7874">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designed to manipulate the perception of moral conviction. They will be randomized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will be receiving two essays, one on each topic, that all share the same moral framing. We chose to focus on the moral 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69671FF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issues. </w:t>
      </w:r>
      <w:r w:rsidRPr="00F22ED1">
        <w:rPr>
          <w:rFonts w:ascii="Calibri" w:eastAsia="Calibri" w:hAnsi="Calibri" w:cs="Times New Roman"/>
          <w:kern w:val="0"/>
          <w:szCs w:val="24"/>
          <w14:ligatures w14:val="none"/>
        </w:rPr>
        <w:lastRenderedPageBreak/>
        <w:t>Participants in the ‘high social consensus’ condition saw results that will be</w:t>
      </w:r>
      <w:r w:rsidRPr="00F22ED1">
        <w:rPr>
          <w:rFonts w:ascii="Calibri" w:eastAsia="Calibri" w:hAnsi="Calibri" w:cs="Times New Roman"/>
          <w:szCs w:val="24"/>
        </w:rPr>
        <w:t xml:space="preserve"> 20% higher 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public support and estimate levels of public levels support in 2024. After receiving both the moral conviction and social consensus manipulations, participants will again complete items measuring their level of support for both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74452409"/>
      <w:r w:rsidRPr="00F22ED1">
        <w:rPr>
          <w:rFonts w:ascii="Calibri Light" w:eastAsia="Times New Roman" w:hAnsi="Calibri Light" w:cs="Times New Roman"/>
          <w:b/>
          <w:i/>
          <w:color w:val="000000"/>
          <w:sz w:val="28"/>
          <w:szCs w:val="24"/>
        </w:rPr>
        <w:t>Measures</w:t>
      </w:r>
      <w:bookmarkEnd w:id="63"/>
    </w:p>
    <w:p w14:paraId="221A615F" w14:textId="1A7B927F"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w:t>
      </w:r>
      <w:r w:rsidR="00AF7592">
        <w:rPr>
          <w:rFonts w:ascii="Calibri" w:eastAsia="Calibri" w:hAnsi="Calibri" w:cs="Times New Roman"/>
          <w:kern w:val="0"/>
          <w:szCs w:val="24"/>
          <w14:ligatures w14:val="none"/>
        </w:rPr>
        <w:t>Regular exercise is necessary for Americans</w:t>
      </w:r>
      <w:r w:rsidRPr="00F22ED1">
        <w:rPr>
          <w:rFonts w:ascii="Calibri" w:eastAsia="Calibri" w:hAnsi="Calibri" w:cs="Times New Roman"/>
          <w:kern w:val="0"/>
          <w:szCs w:val="24"/>
          <w14:ligatures w14:val="none"/>
        </w:rPr>
        <w:t>” (</w:t>
      </w:r>
      <w:r w:rsidR="00AF7592">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E91F83E"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Estimates of public support for the two issues will be obtained by asking participants to estimate what percentage of the American public would agree with the above statements. Participants provided a number ranging from 0-100%. Separate estimates will be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also will be asked to rate </w:t>
      </w:r>
      <w:r w:rsidRPr="00F22ED1">
        <w:rPr>
          <w:rFonts w:ascii="Calibri" w:eastAsia="Calibri" w:hAnsi="Calibri" w:cs="Times New Roman"/>
          <w:szCs w:val="24"/>
        </w:rPr>
        <w:t xml:space="preserve">how ‘surprised’ they </w:t>
      </w:r>
      <w:r w:rsidRPr="00F22ED1">
        <w:rPr>
          <w:rFonts w:ascii="Calibri" w:eastAsia="Calibri" w:hAnsi="Calibri" w:cs="Times New Roman"/>
          <w:szCs w:val="24"/>
        </w:rPr>
        <w:lastRenderedPageBreak/>
        <w:t>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Individual differences in deontological and utilitarian orientation will be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Littenberg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w:t>
      </w:r>
      <w:r w:rsidRPr="00F22ED1">
        <w:rPr>
          <w:rFonts w:ascii="Calibri" w:eastAsia="Calibri" w:hAnsi="Calibri" w:cs="Times New Roman"/>
          <w:kern w:val="0"/>
          <w:szCs w:val="24"/>
          <w14:ligatures w14:val="none"/>
        </w:rPr>
        <w:lastRenderedPageBreak/>
        <w:t>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74452410"/>
      <w:r w:rsidRPr="00F22ED1">
        <w:rPr>
          <w:rFonts w:ascii="Calibri Light" w:eastAsia="Times New Roman" w:hAnsi="Calibri Light" w:cs="Times New Roman"/>
          <w:b/>
          <w:i/>
          <w:color w:val="000000"/>
          <w:sz w:val="28"/>
          <w:szCs w:val="24"/>
        </w:rPr>
        <w:t>Power and Statistical Analysis</w:t>
      </w:r>
      <w:bookmarkEnd w:id="64"/>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A minimum sample of 210 participants was needed to achieve 95% power for a 2x2 within-subjects ANOVA with two main effects and one 2-way interaction term. Power was determined a-priori using G-power 3.1.9.7 (Faul, Erdfelder, Lang, and Buchner, 2007; Faul, Erdfelder,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74452411"/>
      <w:r w:rsidRPr="00F22ED1">
        <w:rPr>
          <w:rFonts w:ascii="Calibri Light" w:eastAsia="Times New Roman" w:hAnsi="Calibri Light" w:cs="Times New Roman"/>
          <w:b/>
          <w:i/>
          <w:color w:val="000000"/>
          <w:sz w:val="28"/>
          <w:szCs w:val="24"/>
        </w:rPr>
        <w:t>Study 3 Hypotheses</w:t>
      </w:r>
      <w:bookmarkEnd w:id="65"/>
      <w:r w:rsidRPr="00F22ED1">
        <w:rPr>
          <w:rFonts w:ascii="Calibri Light" w:eastAsia="Times New Roman" w:hAnsi="Calibri Light" w:cs="Times New Roman"/>
          <w:b/>
          <w:i/>
          <w:color w:val="000000"/>
          <w:sz w:val="28"/>
          <w:szCs w:val="24"/>
        </w:rPr>
        <w:t xml:space="preserve"> </w:t>
      </w:r>
    </w:p>
    <w:p w14:paraId="2585CB52" w14:textId="5961DA8E"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issues (H1: a significant main effect of social consensus), which would be a replication of Study 1. Additionally, we expect to observe a significant interaction between the social consensus and moral conviction manipulations on support for Universal Healthcare </w:t>
      </w:r>
      <w:r w:rsidR="002D36E7">
        <w:rPr>
          <w:rFonts w:cstheme="minorHAnsi"/>
          <w:szCs w:val="28"/>
        </w:rPr>
        <w:t xml:space="preserve">and Exercise </w:t>
      </w:r>
      <w:r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This seems likely given prior literature indicating that high levels of moral conviction </w:t>
      </w:r>
      <w:r w:rsidRPr="00F22ED1">
        <w:rPr>
          <w:rFonts w:cstheme="minorHAnsi"/>
          <w:szCs w:val="28"/>
        </w:rPr>
        <w:lastRenderedPageBreak/>
        <w:t>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6" w:name="_Toc174452412"/>
      <w:r w:rsidRPr="0033330D">
        <w:t>References</w:t>
      </w:r>
      <w:bookmarkEnd w:id="66"/>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2"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Kumkale,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Shavitt,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Lanshaw, N., Kriebs,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3" w:history="1">
        <w:r w:rsidRPr="0033330D">
          <w:rPr>
            <w:rStyle w:val="Hyperlink"/>
            <w:rFonts w:cstheme="minorHAnsi"/>
            <w:bCs/>
          </w:rPr>
          <w:t>https://doi.org/10.1111/jmwh.13233</w:t>
        </w:r>
      </w:hyperlink>
    </w:p>
    <w:p w14:paraId="228C7A42" w14:textId="77777777" w:rsidR="0033330D" w:rsidRPr="0033330D" w:rsidRDefault="0033330D" w:rsidP="0033330D">
      <w:pPr>
        <w:ind w:hanging="720"/>
      </w:pPr>
      <w:r w:rsidRPr="0033330D">
        <w:t xml:space="preserve">Aramovich, N. P., Lytle, B. L., &amp; Skitka,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4"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Psychological Monographs: General and Applied</w:t>
      </w:r>
      <w:r w:rsidRPr="0033330D">
        <w:t xml:space="preserve">, </w:t>
      </w:r>
      <w:r w:rsidRPr="0033330D">
        <w:rPr>
          <w:i/>
          <w:iCs/>
        </w:rPr>
        <w:t>70</w:t>
      </w:r>
      <w:r w:rsidRPr="0033330D">
        <w:t xml:space="preserve">(9), 1–70. </w:t>
      </w:r>
      <w:hyperlink r:id="rId15" w:history="1">
        <w:r w:rsidRPr="0033330D">
          <w:rPr>
            <w:rStyle w:val="Hyperlink"/>
            <w:rFonts w:cstheme="minorHAnsi"/>
            <w:bCs/>
          </w:rPr>
          <w:t>https://doi.org/10.1037/h0093718</w:t>
        </w:r>
      </w:hyperlink>
    </w:p>
    <w:p w14:paraId="2CF4CC75" w14:textId="77777777" w:rsidR="0033330D" w:rsidRPr="0033330D" w:rsidRDefault="0033330D" w:rsidP="0033330D">
      <w:pPr>
        <w:ind w:hanging="720"/>
      </w:pPr>
      <w:r w:rsidRPr="0033330D">
        <w:t xml:space="preserve">Béland, D., Rocco, P., &amp; Waddan,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16"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17"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18"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19"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0"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1"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2"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Prislin, R. (2006). Attitudes and Persuasion. </w:t>
      </w:r>
      <w:r w:rsidRPr="0033330D">
        <w:rPr>
          <w:i/>
          <w:iCs/>
        </w:rPr>
        <w:t>Annual Review of Psychology</w:t>
      </w:r>
      <w:r w:rsidRPr="0033330D">
        <w:t xml:space="preserve">, </w:t>
      </w:r>
      <w:r w:rsidRPr="0033330D">
        <w:rPr>
          <w:i/>
          <w:iCs/>
        </w:rPr>
        <w:t>57</w:t>
      </w:r>
      <w:r w:rsidRPr="0033330D">
        <w:t xml:space="preserve">(1), 345–374. </w:t>
      </w:r>
      <w:hyperlink r:id="rId23"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4"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5"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26"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27"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28"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r w:rsidRPr="0033330D">
        <w:t xml:space="preserve">Eagly,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Hedhli, K., &amp; Zourrig, H. (2023). Dual routes or a one-way to persuasion? The elaboration likelihood model versus the unimodel. </w:t>
      </w:r>
      <w:r w:rsidRPr="0033330D">
        <w:rPr>
          <w:i/>
          <w:iCs/>
        </w:rPr>
        <w:t>Journal of Marketing Communications</w:t>
      </w:r>
      <w:r w:rsidRPr="0033330D">
        <w:t xml:space="preserve">, </w:t>
      </w:r>
      <w:r w:rsidRPr="0033330D">
        <w:rPr>
          <w:i/>
          <w:iCs/>
        </w:rPr>
        <w:t>29</w:t>
      </w:r>
      <w:r w:rsidRPr="0033330D">
        <w:t xml:space="preserve">(5), 433–454. </w:t>
      </w:r>
      <w:hyperlink r:id="rId29"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0"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Erdfelder,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1"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Erdfelder,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2"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3"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4"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5"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Woolhandler, S. (2005). Illness And Injury As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36"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37"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Verplanken,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38"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39"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Hanage, W. P., Lipsitch,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0"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Kiechel,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1"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2"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r w:rsidRPr="0033330D">
        <w:t xml:space="preserve">Kodapanakkal, R. I., Brandt, M. J., Kogler, C., &amp; Van Beest,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3"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r w:rsidRPr="0033330D">
        <w:t xml:space="preserve">Kruglanski, A. W., &amp; Thompson, E. P. (1999). Persuasion by a Single Route: A View From the Unimodel. </w:t>
      </w:r>
      <w:r w:rsidRPr="0033330D">
        <w:rPr>
          <w:i/>
          <w:iCs/>
        </w:rPr>
        <w:t>Psychological Inquiry</w:t>
      </w:r>
      <w:r w:rsidRPr="0033330D">
        <w:t xml:space="preserve">, </w:t>
      </w:r>
      <w:r w:rsidRPr="0033330D">
        <w:rPr>
          <w:i/>
          <w:iCs/>
        </w:rPr>
        <w:t>10</w:t>
      </w:r>
      <w:r w:rsidRPr="0033330D">
        <w:t xml:space="preserve">(2), 83–109. </w:t>
      </w:r>
      <w:hyperlink r:id="rId44"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r w:rsidRPr="0033330D">
        <w:t xml:space="preserve">Kutlaca, M., Van Zomeren, M., &amp; Epstude, K. (2016). Preaching to, or Beyond,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5"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46"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47"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48"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Littenberg,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49"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0"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r w:rsidRPr="0033330D">
        <w:t xml:space="preserve">Panpiemras, J., Puttitanun, T., Samphantharak, K., &amp; Thampanishvong,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1"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r w:rsidRPr="0033330D">
        <w:t xml:space="preserve">Papanicolas, I., Woskie,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2"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LaViers, L., Prietula,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Thoma,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3"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Chebat,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4"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5"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56"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Underinsured?: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57"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 xml:space="preserve">Schuldt, J. P., Konrath, S. H., &amp; Schwarz, N. (2011). “Global warming” or “climate change”?: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58"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59"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r w:rsidRPr="0033330D">
        <w:lastRenderedPageBreak/>
        <w:t xml:space="preserve">Skitka,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0"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r w:rsidRPr="0033330D">
        <w:t xml:space="preserve">Skitka, L. J., Bauman, C. W., &amp; Lytle, B. (2009). The Limits of Legitimacy: Morality as a Constraint on Deference to Authority. </w:t>
      </w:r>
      <w:r w:rsidRPr="0033330D">
        <w:rPr>
          <w:i/>
          <w:iCs/>
        </w:rPr>
        <w:t>SSRN Electronic Journal</w:t>
      </w:r>
      <w:r w:rsidRPr="0033330D">
        <w:t xml:space="preserve">. </w:t>
      </w:r>
      <w:hyperlink r:id="rId61"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r w:rsidRPr="0033330D">
        <w:t xml:space="preserve">Skitka,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2"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r w:rsidRPr="0033330D">
        <w:t xml:space="preserve">Skitka,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r w:rsidRPr="0033330D">
        <w:t xml:space="preserve">Skitka,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3" w:history="1">
        <w:r w:rsidRPr="0033330D">
          <w:rPr>
            <w:rStyle w:val="Hyperlink"/>
            <w:rFonts w:cstheme="minorHAnsi"/>
            <w:bCs/>
          </w:rPr>
          <w:t>https://doi.org/10.1111/pops.12166</w:t>
        </w:r>
      </w:hyperlink>
    </w:p>
    <w:p w14:paraId="07EE1219" w14:textId="77777777" w:rsidR="0033330D" w:rsidRPr="0033330D" w:rsidRDefault="0033330D" w:rsidP="0033330D">
      <w:pPr>
        <w:ind w:hanging="720"/>
      </w:pPr>
      <w:r w:rsidRPr="0033330D">
        <w:t xml:space="preserve">Skitka,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4"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r w:rsidRPr="0033330D">
        <w:t xml:space="preserve">Skitka,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5"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66"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r w:rsidRPr="0033330D">
        <w:t xml:space="preserve">Stangor,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67"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r w:rsidRPr="0033330D">
        <w:t xml:space="preserve">Steiker,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r w:rsidRPr="0033330D">
        <w:t xml:space="preserve">Täuber, S., &amp; Van Zomeren,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68"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University of Illinois press.</w:t>
      </w:r>
    </w:p>
    <w:p w14:paraId="4DB961E7" w14:textId="77777777" w:rsidR="0033330D" w:rsidRPr="0033330D" w:rsidRDefault="0033330D" w:rsidP="0033330D">
      <w:pPr>
        <w:ind w:hanging="720"/>
      </w:pPr>
      <w:r w:rsidRPr="0033330D">
        <w:t xml:space="preserve">Trump, D. J. (Guest). (n.d.). </w:t>
      </w:r>
      <w:r w:rsidRPr="0033330D">
        <w:rPr>
          <w:i/>
          <w:iCs/>
        </w:rPr>
        <w:t>2016 Republican Party Presidental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69"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0"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1"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J.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2"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Harreveld, F., Van Der Pligt, J., De Vries, N. K., Wenneker, C., &amp; Verhue,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3"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4"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You: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5"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Sigelman, Lee. (n.d.). The “Obama Effect” and White Racial Attitudes. </w:t>
      </w:r>
      <w:r w:rsidRPr="0033330D">
        <w:rPr>
          <w:i/>
          <w:iCs/>
        </w:rPr>
        <w:t>The ANNALS of the American Academy of Politcal and Social Science</w:t>
      </w:r>
      <w:r w:rsidRPr="0033330D">
        <w:t xml:space="preserve">, </w:t>
      </w:r>
      <w:r w:rsidRPr="0033330D">
        <w:rPr>
          <w:i/>
          <w:iCs/>
        </w:rPr>
        <w:t>634</w:t>
      </w:r>
      <w:r w:rsidRPr="0033330D">
        <w:t xml:space="preserve">(1). </w:t>
      </w:r>
      <w:hyperlink r:id="rId76"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77"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78"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67" w:name="_Toc173848418"/>
      <w:bookmarkStart w:id="68" w:name="_Toc174452413"/>
      <w:r w:rsidRPr="00F22ED1">
        <w:lastRenderedPageBreak/>
        <w:t>Appendices</w:t>
      </w:r>
      <w:bookmarkEnd w:id="67"/>
      <w:bookmarkEnd w:id="68"/>
    </w:p>
    <w:p w14:paraId="3A7D5E45" w14:textId="77777777" w:rsidR="007D6B8D" w:rsidRPr="00F22ED1" w:rsidRDefault="007D6B8D" w:rsidP="007D6B8D"/>
    <w:p w14:paraId="0020B900" w14:textId="25DF5F32" w:rsidR="007D6B8D" w:rsidRPr="00F22ED1" w:rsidRDefault="007D6B8D" w:rsidP="007D6B8D">
      <w:pPr>
        <w:pStyle w:val="Heading2"/>
      </w:pPr>
      <w:bookmarkStart w:id="69" w:name="_Toc173848419"/>
      <w:bookmarkStart w:id="70" w:name="_Toc174452414"/>
      <w:r w:rsidRPr="00F22ED1">
        <w:t>Appendix A – Material</w:t>
      </w:r>
      <w:r w:rsidR="001A4A69" w:rsidRPr="00F22ED1">
        <w:t>s</w:t>
      </w:r>
      <w:r w:rsidRPr="00F22ED1">
        <w:t xml:space="preserve"> for Study 1</w:t>
      </w:r>
      <w:bookmarkEnd w:id="69"/>
      <w:bookmarkEnd w:id="70"/>
    </w:p>
    <w:p w14:paraId="5602BC4A" w14:textId="75C04680" w:rsidR="003C3732" w:rsidRPr="00F22ED1" w:rsidRDefault="003C3732" w:rsidP="003C3732">
      <w:pPr>
        <w:pStyle w:val="Heading3"/>
      </w:pPr>
      <w:bookmarkStart w:id="71" w:name="_Toc173848420"/>
      <w:bookmarkStart w:id="72" w:name="_Toc174452415"/>
      <w:r w:rsidRPr="00F22ED1">
        <w:t>Cover Letter</w:t>
      </w:r>
      <w:bookmarkEnd w:id="71"/>
      <w:bookmarkEnd w:id="72"/>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being be asked to participate in a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3" w:name="_Toc173848421"/>
      <w:bookmarkStart w:id="74" w:name="_Toc174452416"/>
      <w:r w:rsidRPr="00F22ED1">
        <w:t>Debrief</w:t>
      </w:r>
      <w:bookmarkEnd w:id="73"/>
      <w:bookmarkEnd w:id="74"/>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r w:rsidRPr="00F22ED1">
        <w:t>Additionally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Thank you, specifically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5" w:name="_Toc173848422"/>
      <w:bookmarkStart w:id="76" w:name="_Toc174452417"/>
      <w:r w:rsidRPr="00F22ED1">
        <w:t>Measures</w:t>
      </w:r>
      <w:bookmarkEnd w:id="75"/>
      <w:bookmarkEnd w:id="76"/>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2E4ECD26">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4BB9B482">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71EDD2B7">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0A04B704">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77" w:name="_Toc173848423"/>
      <w:bookmarkStart w:id="78" w:name="_Toc174452418"/>
      <w:r w:rsidRPr="00F22ED1">
        <w:lastRenderedPageBreak/>
        <w:t>Appendix B</w:t>
      </w:r>
      <w:r w:rsidR="001A4A69" w:rsidRPr="00F22ED1">
        <w:t xml:space="preserve"> – Materials for Study 2</w:t>
      </w:r>
      <w:bookmarkEnd w:id="77"/>
      <w:bookmarkEnd w:id="78"/>
    </w:p>
    <w:p w14:paraId="6FFA0373" w14:textId="3AD8D7F9" w:rsidR="003C3732" w:rsidRPr="00F22ED1" w:rsidRDefault="003C3732" w:rsidP="003C3732">
      <w:pPr>
        <w:pStyle w:val="Heading3"/>
      </w:pPr>
      <w:bookmarkStart w:id="79" w:name="_Toc173848424"/>
      <w:bookmarkStart w:id="80" w:name="_Toc174452419"/>
      <w:r w:rsidRPr="00F22ED1">
        <w:t>Cover Letter</w:t>
      </w:r>
      <w:bookmarkEnd w:id="79"/>
      <w:bookmarkEnd w:id="80"/>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a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1" w:name="_Toc173848425"/>
      <w:bookmarkStart w:id="82" w:name="_Toc174452420"/>
      <w:r w:rsidRPr="00F22ED1">
        <w:t>Debrief</w:t>
      </w:r>
      <w:bookmarkEnd w:id="81"/>
      <w:bookmarkEnd w:id="82"/>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3" w:name="_Toc173848426"/>
      <w:bookmarkStart w:id="84" w:name="_Toc174452421"/>
      <w:r w:rsidRPr="00F22ED1">
        <w:t>Materials</w:t>
      </w:r>
      <w:bookmarkEnd w:id="83"/>
      <w:bookmarkEnd w:id="84"/>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The U.S. government has an obligation to fulfill its promise of life, liberty, and the pursuit of happiness. These guaranteed rights are a moral issue, and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Wellness is a virtue. Exercise is good for you and moral.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Good health has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Most people agree that lives have value. Human life is precious and worth protecting. Capital punishment runs counter to this moral principle. Killing should be avoided because it is morally wrong to end life. Executing the guilty is not worth decreasing the value of human life. Harming others is not the goal of 'justice'. Abandoning the principles of sanctity of life is a slippery slope. Easily leading to sacrificing human lives and safety for profit.</w:t>
      </w:r>
      <w:r w:rsidRPr="00F22ED1">
        <w:br/>
      </w:r>
      <w:r w:rsidRPr="00F22ED1">
        <w:br/>
        <w:t>If protecting life is ethically important, then we cannot support the death penalty. Society bears large moral costs in doing so. The state-sanctioned ending of lives,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We can first think about what is important to us. If exercise helps our important values, then we should do it. For example, discipline and responsibility matter. Exercise is useful for getting more of both! These values improve your health. Not exercising can lead to some negative values as well. Nobody wants to be lazy and unproductive! Exercise helps fight both of these. Keeping this all in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Health care today costs too much, and America has been spending more money to get worse outcomes. This is unacceptable. American citizens should demand UHC from their government. That way, everyone can benefit from an increased life-span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Capital punishment in America is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Youtube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ski-trip, or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Execution leads to higher taxes .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how climate change affects you directly. Millions of premature deaths occur every year due to air pollution. Nobody wants to live in a place where the air smells awful and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5" w:name="_Toc173848427"/>
      <w:bookmarkStart w:id="86" w:name="_Toc174452422"/>
      <w:r w:rsidRPr="00F22ED1">
        <w:t>Measures</w:t>
      </w:r>
      <w:bookmarkEnd w:id="85"/>
      <w:bookmarkEnd w:id="86"/>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87" w:name="_Toc173848428"/>
      <w:bookmarkStart w:id="88" w:name="_Toc174452423"/>
      <w:r w:rsidRPr="00F22ED1">
        <w:lastRenderedPageBreak/>
        <w:t>Appendix C – Materials for Study 3</w:t>
      </w:r>
      <w:bookmarkEnd w:id="87"/>
      <w:bookmarkEnd w:id="88"/>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89" w:name="_Toc174452424"/>
      <w:r w:rsidRPr="00F22ED1">
        <w:t>Cover Letter</w:t>
      </w:r>
      <w:bookmarkEnd w:id="89"/>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how moral conviction towards issues as well as individual differences,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a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topics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0" w:name="_Toc174452425"/>
      <w:r w:rsidRPr="00F22ED1">
        <w:t>Debrief</w:t>
      </w:r>
      <w:bookmarkEnd w:id="90"/>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differing levels of moral conviction interacts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p>
    <w:p w14:paraId="7202F564" w14:textId="77777777" w:rsidR="00E116F2" w:rsidRPr="00E116F2" w:rsidRDefault="00E116F2" w:rsidP="00E116F2">
      <w:pPr>
        <w:pStyle w:val="BodyText"/>
      </w:pPr>
      <w:r w:rsidRPr="00E116F2">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1" w:name="_Toc174452426"/>
      <w:r w:rsidRPr="00F22ED1">
        <w:t>Measures</w:t>
      </w:r>
      <w:bookmarkEnd w:id="91"/>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40103"/>
    <w:rsid w:val="000406A6"/>
    <w:rsid w:val="00041829"/>
    <w:rsid w:val="00043635"/>
    <w:rsid w:val="00047ABC"/>
    <w:rsid w:val="0005078C"/>
    <w:rsid w:val="00050D4C"/>
    <w:rsid w:val="00055454"/>
    <w:rsid w:val="00056273"/>
    <w:rsid w:val="00057C0F"/>
    <w:rsid w:val="000606EE"/>
    <w:rsid w:val="000613E1"/>
    <w:rsid w:val="0006277F"/>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3F7"/>
    <w:rsid w:val="000A5673"/>
    <w:rsid w:val="000A633E"/>
    <w:rsid w:val="000A6674"/>
    <w:rsid w:val="000B1423"/>
    <w:rsid w:val="000B1CDD"/>
    <w:rsid w:val="000B24EA"/>
    <w:rsid w:val="000B26C2"/>
    <w:rsid w:val="000B3095"/>
    <w:rsid w:val="000B366C"/>
    <w:rsid w:val="000B72B4"/>
    <w:rsid w:val="000B7D4D"/>
    <w:rsid w:val="000C1336"/>
    <w:rsid w:val="000C2546"/>
    <w:rsid w:val="000C4350"/>
    <w:rsid w:val="000C4504"/>
    <w:rsid w:val="000C52F7"/>
    <w:rsid w:val="000C5D42"/>
    <w:rsid w:val="000C746B"/>
    <w:rsid w:val="000D36DF"/>
    <w:rsid w:val="000D3910"/>
    <w:rsid w:val="000D3BA6"/>
    <w:rsid w:val="000D5A8C"/>
    <w:rsid w:val="000D7B4D"/>
    <w:rsid w:val="000E0476"/>
    <w:rsid w:val="000E1260"/>
    <w:rsid w:val="000E24E6"/>
    <w:rsid w:val="000E2C79"/>
    <w:rsid w:val="000E2F46"/>
    <w:rsid w:val="000E46AE"/>
    <w:rsid w:val="000E6075"/>
    <w:rsid w:val="000E6674"/>
    <w:rsid w:val="000E6AB4"/>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A25"/>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99B"/>
    <w:rsid w:val="00160CB7"/>
    <w:rsid w:val="001610DF"/>
    <w:rsid w:val="00161171"/>
    <w:rsid w:val="00161495"/>
    <w:rsid w:val="001616AD"/>
    <w:rsid w:val="00162DEB"/>
    <w:rsid w:val="00163283"/>
    <w:rsid w:val="00163319"/>
    <w:rsid w:val="0016359C"/>
    <w:rsid w:val="00173063"/>
    <w:rsid w:val="0017446C"/>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9CB"/>
    <w:rsid w:val="001B2216"/>
    <w:rsid w:val="001B29E6"/>
    <w:rsid w:val="001B32C8"/>
    <w:rsid w:val="001B45E6"/>
    <w:rsid w:val="001B5BA5"/>
    <w:rsid w:val="001B5D0A"/>
    <w:rsid w:val="001B78C2"/>
    <w:rsid w:val="001C079F"/>
    <w:rsid w:val="001C0D61"/>
    <w:rsid w:val="001C0E2F"/>
    <w:rsid w:val="001C1103"/>
    <w:rsid w:val="001C15AF"/>
    <w:rsid w:val="001C19FE"/>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D5E"/>
    <w:rsid w:val="002366FA"/>
    <w:rsid w:val="002368B7"/>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2C65"/>
    <w:rsid w:val="00292DA3"/>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36E7"/>
    <w:rsid w:val="002D4462"/>
    <w:rsid w:val="002D524A"/>
    <w:rsid w:val="002D52C1"/>
    <w:rsid w:val="002D68EE"/>
    <w:rsid w:val="002E03DD"/>
    <w:rsid w:val="002E15D3"/>
    <w:rsid w:val="002E1B69"/>
    <w:rsid w:val="002E210E"/>
    <w:rsid w:val="002E41D4"/>
    <w:rsid w:val="002E5E04"/>
    <w:rsid w:val="002E7F1D"/>
    <w:rsid w:val="002F1163"/>
    <w:rsid w:val="002F139D"/>
    <w:rsid w:val="002F3701"/>
    <w:rsid w:val="002F3AAC"/>
    <w:rsid w:val="002F6EC0"/>
    <w:rsid w:val="002F7751"/>
    <w:rsid w:val="002F7B8F"/>
    <w:rsid w:val="002F7DCD"/>
    <w:rsid w:val="003001C0"/>
    <w:rsid w:val="003022A1"/>
    <w:rsid w:val="003030D0"/>
    <w:rsid w:val="00304349"/>
    <w:rsid w:val="00305A91"/>
    <w:rsid w:val="00307961"/>
    <w:rsid w:val="00307963"/>
    <w:rsid w:val="00307BAE"/>
    <w:rsid w:val="00311A43"/>
    <w:rsid w:val="00311C36"/>
    <w:rsid w:val="00314087"/>
    <w:rsid w:val="00314B6E"/>
    <w:rsid w:val="00314FB4"/>
    <w:rsid w:val="00315652"/>
    <w:rsid w:val="0031640F"/>
    <w:rsid w:val="003207E7"/>
    <w:rsid w:val="003209D9"/>
    <w:rsid w:val="003215F3"/>
    <w:rsid w:val="00321767"/>
    <w:rsid w:val="0032235D"/>
    <w:rsid w:val="00323458"/>
    <w:rsid w:val="00324340"/>
    <w:rsid w:val="0032434E"/>
    <w:rsid w:val="00326F65"/>
    <w:rsid w:val="00327C07"/>
    <w:rsid w:val="0033330D"/>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57F80"/>
    <w:rsid w:val="00361C6D"/>
    <w:rsid w:val="00363064"/>
    <w:rsid w:val="00363D75"/>
    <w:rsid w:val="00364DBB"/>
    <w:rsid w:val="0036685C"/>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320C"/>
    <w:rsid w:val="003B3C3C"/>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3343"/>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CA8"/>
    <w:rsid w:val="00472C6E"/>
    <w:rsid w:val="00474316"/>
    <w:rsid w:val="004752E5"/>
    <w:rsid w:val="00476652"/>
    <w:rsid w:val="00480A53"/>
    <w:rsid w:val="0048103A"/>
    <w:rsid w:val="00486010"/>
    <w:rsid w:val="0049509B"/>
    <w:rsid w:val="004969D2"/>
    <w:rsid w:val="00496BDC"/>
    <w:rsid w:val="004973D0"/>
    <w:rsid w:val="004978EA"/>
    <w:rsid w:val="00497E14"/>
    <w:rsid w:val="00497EFE"/>
    <w:rsid w:val="004A17A6"/>
    <w:rsid w:val="004A1C71"/>
    <w:rsid w:val="004A2ADE"/>
    <w:rsid w:val="004A2B55"/>
    <w:rsid w:val="004A3088"/>
    <w:rsid w:val="004A51BD"/>
    <w:rsid w:val="004A7105"/>
    <w:rsid w:val="004A737C"/>
    <w:rsid w:val="004B0F87"/>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DC7"/>
    <w:rsid w:val="005A4566"/>
    <w:rsid w:val="005A5361"/>
    <w:rsid w:val="005B2241"/>
    <w:rsid w:val="005B6395"/>
    <w:rsid w:val="005B7D08"/>
    <w:rsid w:val="005C0AA5"/>
    <w:rsid w:val="005C1FC0"/>
    <w:rsid w:val="005C34F2"/>
    <w:rsid w:val="005C420E"/>
    <w:rsid w:val="005C5142"/>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5F7EC4"/>
    <w:rsid w:val="006003B0"/>
    <w:rsid w:val="00602D4F"/>
    <w:rsid w:val="006060FC"/>
    <w:rsid w:val="00607450"/>
    <w:rsid w:val="00607E3A"/>
    <w:rsid w:val="00610E05"/>
    <w:rsid w:val="006116C0"/>
    <w:rsid w:val="00611731"/>
    <w:rsid w:val="00612ECD"/>
    <w:rsid w:val="00615B94"/>
    <w:rsid w:val="0061640A"/>
    <w:rsid w:val="00616AEF"/>
    <w:rsid w:val="00617556"/>
    <w:rsid w:val="00626A03"/>
    <w:rsid w:val="00626CF7"/>
    <w:rsid w:val="00627D1B"/>
    <w:rsid w:val="00632A54"/>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28F6"/>
    <w:rsid w:val="00684C26"/>
    <w:rsid w:val="00685B15"/>
    <w:rsid w:val="0068783B"/>
    <w:rsid w:val="0068788E"/>
    <w:rsid w:val="00687BE1"/>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E14"/>
    <w:rsid w:val="006D20C6"/>
    <w:rsid w:val="006D2169"/>
    <w:rsid w:val="006D65AD"/>
    <w:rsid w:val="006D7797"/>
    <w:rsid w:val="006E08BE"/>
    <w:rsid w:val="006E1DE8"/>
    <w:rsid w:val="006E209F"/>
    <w:rsid w:val="006E226C"/>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1742"/>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87B4B"/>
    <w:rsid w:val="007909CD"/>
    <w:rsid w:val="007912AB"/>
    <w:rsid w:val="00792B63"/>
    <w:rsid w:val="0079354D"/>
    <w:rsid w:val="0079522C"/>
    <w:rsid w:val="007952E7"/>
    <w:rsid w:val="00797482"/>
    <w:rsid w:val="00797BFF"/>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32C6"/>
    <w:rsid w:val="007C3D41"/>
    <w:rsid w:val="007C5E98"/>
    <w:rsid w:val="007C6E82"/>
    <w:rsid w:val="007C703E"/>
    <w:rsid w:val="007D0B43"/>
    <w:rsid w:val="007D224F"/>
    <w:rsid w:val="007D2B58"/>
    <w:rsid w:val="007D436E"/>
    <w:rsid w:val="007D6B8D"/>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63"/>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1636"/>
    <w:rsid w:val="008F2E30"/>
    <w:rsid w:val="008F440B"/>
    <w:rsid w:val="008F45BB"/>
    <w:rsid w:val="008F55E8"/>
    <w:rsid w:val="008F593E"/>
    <w:rsid w:val="008F5A81"/>
    <w:rsid w:val="008F5AB5"/>
    <w:rsid w:val="008F6286"/>
    <w:rsid w:val="008F71BC"/>
    <w:rsid w:val="008F7317"/>
    <w:rsid w:val="008F782B"/>
    <w:rsid w:val="00901A75"/>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0ECA"/>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162F3"/>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53A3B"/>
    <w:rsid w:val="00A53F94"/>
    <w:rsid w:val="00A54CC3"/>
    <w:rsid w:val="00A62A38"/>
    <w:rsid w:val="00A62ECE"/>
    <w:rsid w:val="00A632A6"/>
    <w:rsid w:val="00A6358A"/>
    <w:rsid w:val="00A63BA8"/>
    <w:rsid w:val="00A643F5"/>
    <w:rsid w:val="00A66429"/>
    <w:rsid w:val="00A67424"/>
    <w:rsid w:val="00A7050A"/>
    <w:rsid w:val="00A71536"/>
    <w:rsid w:val="00A72188"/>
    <w:rsid w:val="00A73599"/>
    <w:rsid w:val="00A73E43"/>
    <w:rsid w:val="00A75080"/>
    <w:rsid w:val="00A751B5"/>
    <w:rsid w:val="00A75355"/>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97B6F"/>
    <w:rsid w:val="00AA23D4"/>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7592"/>
    <w:rsid w:val="00AF7985"/>
    <w:rsid w:val="00B01764"/>
    <w:rsid w:val="00B01EEF"/>
    <w:rsid w:val="00B0456C"/>
    <w:rsid w:val="00B07128"/>
    <w:rsid w:val="00B11168"/>
    <w:rsid w:val="00B118BF"/>
    <w:rsid w:val="00B14020"/>
    <w:rsid w:val="00B14321"/>
    <w:rsid w:val="00B153EA"/>
    <w:rsid w:val="00B174F9"/>
    <w:rsid w:val="00B17B18"/>
    <w:rsid w:val="00B249A9"/>
    <w:rsid w:val="00B24F05"/>
    <w:rsid w:val="00B25625"/>
    <w:rsid w:val="00B25B61"/>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87CC7"/>
    <w:rsid w:val="00B9007C"/>
    <w:rsid w:val="00B9067A"/>
    <w:rsid w:val="00B91059"/>
    <w:rsid w:val="00B9198E"/>
    <w:rsid w:val="00B9254C"/>
    <w:rsid w:val="00B93F7F"/>
    <w:rsid w:val="00B94C41"/>
    <w:rsid w:val="00B9527D"/>
    <w:rsid w:val="00B9645D"/>
    <w:rsid w:val="00BA146B"/>
    <w:rsid w:val="00BA17BE"/>
    <w:rsid w:val="00BA3D51"/>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84D"/>
    <w:rsid w:val="00BF2EBC"/>
    <w:rsid w:val="00BF4496"/>
    <w:rsid w:val="00BF4527"/>
    <w:rsid w:val="00BF5E07"/>
    <w:rsid w:val="00BF60EC"/>
    <w:rsid w:val="00BF6226"/>
    <w:rsid w:val="00BF6AE8"/>
    <w:rsid w:val="00C00CAA"/>
    <w:rsid w:val="00C00E42"/>
    <w:rsid w:val="00C01131"/>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76C6"/>
    <w:rsid w:val="00C87CBD"/>
    <w:rsid w:val="00C919E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D48"/>
    <w:rsid w:val="00D4436A"/>
    <w:rsid w:val="00D44D59"/>
    <w:rsid w:val="00D45475"/>
    <w:rsid w:val="00D45A3F"/>
    <w:rsid w:val="00D45F78"/>
    <w:rsid w:val="00D51ED9"/>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FDD"/>
    <w:rsid w:val="00D74C06"/>
    <w:rsid w:val="00D751BB"/>
    <w:rsid w:val="00D777D0"/>
    <w:rsid w:val="00D80338"/>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0A68"/>
    <w:rsid w:val="00E02221"/>
    <w:rsid w:val="00E02274"/>
    <w:rsid w:val="00E034CD"/>
    <w:rsid w:val="00E04C0B"/>
    <w:rsid w:val="00E05313"/>
    <w:rsid w:val="00E07683"/>
    <w:rsid w:val="00E110E0"/>
    <w:rsid w:val="00E112C4"/>
    <w:rsid w:val="00E116F2"/>
    <w:rsid w:val="00E12F0F"/>
    <w:rsid w:val="00E13643"/>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3853"/>
    <w:rsid w:val="00E33BC4"/>
    <w:rsid w:val="00E34DE7"/>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5C7"/>
    <w:rsid w:val="00E66486"/>
    <w:rsid w:val="00E66DD0"/>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7C32"/>
    <w:rsid w:val="00F07E5D"/>
    <w:rsid w:val="00F10638"/>
    <w:rsid w:val="00F13BFB"/>
    <w:rsid w:val="00F140C2"/>
    <w:rsid w:val="00F155A4"/>
    <w:rsid w:val="00F15711"/>
    <w:rsid w:val="00F1577D"/>
    <w:rsid w:val="00F179E5"/>
    <w:rsid w:val="00F17C97"/>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EAD"/>
    <w:rsid w:val="00F32F32"/>
    <w:rsid w:val="00F35483"/>
    <w:rsid w:val="00F3549B"/>
    <w:rsid w:val="00F371EB"/>
    <w:rsid w:val="00F40068"/>
    <w:rsid w:val="00F43901"/>
    <w:rsid w:val="00F43A5D"/>
    <w:rsid w:val="00F43A6E"/>
    <w:rsid w:val="00F45B8A"/>
    <w:rsid w:val="00F45C93"/>
    <w:rsid w:val="00F501F3"/>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1160"/>
    <w:rsid w:val="00F920AB"/>
    <w:rsid w:val="00F937F7"/>
    <w:rsid w:val="00F94D65"/>
    <w:rsid w:val="00FA11F1"/>
    <w:rsid w:val="00FA2DCF"/>
    <w:rsid w:val="00FA348F"/>
    <w:rsid w:val="00FA4543"/>
    <w:rsid w:val="00FA4CB4"/>
    <w:rsid w:val="00FA593A"/>
    <w:rsid w:val="00FA65FD"/>
    <w:rsid w:val="00FB3011"/>
    <w:rsid w:val="00FB3C63"/>
    <w:rsid w:val="00FB5E78"/>
    <w:rsid w:val="00FB5FFA"/>
    <w:rsid w:val="00FB71EF"/>
    <w:rsid w:val="00FB7FAF"/>
    <w:rsid w:val="00FC074D"/>
    <w:rsid w:val="00FC2494"/>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9010.86.6.1191" TargetMode="External"/><Relationship Id="rId21" Type="http://schemas.openxmlformats.org/officeDocument/2006/relationships/hyperlink" Target="https://doi.org/10.1111/pops.12507" TargetMode="External"/><Relationship Id="rId42" Type="http://schemas.openxmlformats.org/officeDocument/2006/relationships/hyperlink" Target="https://doi.org/10.1177/1075547017748948" TargetMode="External"/><Relationship Id="rId47" Type="http://schemas.openxmlformats.org/officeDocument/2006/relationships/hyperlink" Target="https://doi.org/10.1007/s10551-018-3937-8" TargetMode="External"/><Relationship Id="rId63" Type="http://schemas.openxmlformats.org/officeDocument/2006/relationships/hyperlink" Target="https://doi.org/10.1111/pops.12166" TargetMode="External"/><Relationship Id="rId68" Type="http://schemas.openxmlformats.org/officeDocument/2006/relationships/hyperlink" Target="https://doi.org/10.1002/ejsp.1930" TargetMode="External"/><Relationship Id="rId84" Type="http://schemas.openxmlformats.org/officeDocument/2006/relationships/image" Target="media/image9.png"/><Relationship Id="rId89" Type="http://schemas.openxmlformats.org/officeDocument/2006/relationships/image" Target="media/image14.png"/><Relationship Id="rId16" Type="http://schemas.openxmlformats.org/officeDocument/2006/relationships/hyperlink" Target="https://doi.org/10.1111/spol.12237" TargetMode="External"/><Relationship Id="rId11" Type="http://schemas.openxmlformats.org/officeDocument/2006/relationships/image" Target="media/image3.png"/><Relationship Id="rId32" Type="http://schemas.openxmlformats.org/officeDocument/2006/relationships/hyperlink" Target="https://doi.org/10.3758/BF03193146" TargetMode="External"/><Relationship Id="rId37" Type="http://schemas.openxmlformats.org/officeDocument/2006/relationships/hyperlink" Target="https://doi.org/10.1207/S15324834BASP2303_6" TargetMode="External"/><Relationship Id="rId53" Type="http://schemas.openxmlformats.org/officeDocument/2006/relationships/hyperlink" Target="https://doi.org/10.1023/A:1022053215271" TargetMode="External"/><Relationship Id="rId58" Type="http://schemas.openxmlformats.org/officeDocument/2006/relationships/hyperlink" Target="https://doi.org/10.1093/poq/nfq073" TargetMode="External"/><Relationship Id="rId74" Type="http://schemas.openxmlformats.org/officeDocument/2006/relationships/hyperlink" Target="https://doi.org/10.1016/j.jen.2014.11.001" TargetMode="External"/><Relationship Id="rId79" Type="http://schemas.openxmlformats.org/officeDocument/2006/relationships/image" Target="media/image4.png"/><Relationship Id="rId5" Type="http://schemas.openxmlformats.org/officeDocument/2006/relationships/numbering" Target="numbering.xml"/><Relationship Id="rId90" Type="http://schemas.openxmlformats.org/officeDocument/2006/relationships/image" Target="media/image15.png"/><Relationship Id="rId95" Type="http://schemas.openxmlformats.org/officeDocument/2006/relationships/image" Target="media/image20.png"/><Relationship Id="rId22" Type="http://schemas.openxmlformats.org/officeDocument/2006/relationships/hyperlink" Target="https://doi.org/10.1177/0146167208322557" TargetMode="External"/><Relationship Id="rId27" Type="http://schemas.openxmlformats.org/officeDocument/2006/relationships/hyperlink" Target="https://doi.org/10.1037/h0046408" TargetMode="External"/><Relationship Id="rId43" Type="http://schemas.openxmlformats.org/officeDocument/2006/relationships/hyperlink" Target="https://doi.org/10.1177/09567976211040803" TargetMode="External"/><Relationship Id="rId48" Type="http://schemas.openxmlformats.org/officeDocument/2006/relationships/hyperlink" Target="https://doi.org/10.1016/S1057-7408(08)80058-7" TargetMode="External"/><Relationship Id="rId64" Type="http://schemas.openxmlformats.org/officeDocument/2006/relationships/hyperlink" Target="https://doi.org/10.1016/j.copsyc.2015.03.025" TargetMode="External"/><Relationship Id="rId69" Type="http://schemas.openxmlformats.org/officeDocument/2006/relationships/hyperlink" Target="https://doi.org/10.3390/ijerph18168565" TargetMode="External"/><Relationship Id="rId80" Type="http://schemas.openxmlformats.org/officeDocument/2006/relationships/image" Target="media/image5.png"/><Relationship Id="rId85" Type="http://schemas.openxmlformats.org/officeDocument/2006/relationships/image" Target="media/image10.png"/><Relationship Id="rId3" Type="http://schemas.openxmlformats.org/officeDocument/2006/relationships/customXml" Target="../customXml/item3.xml"/><Relationship Id="rId12" Type="http://schemas.openxmlformats.org/officeDocument/2006/relationships/hyperlink" Target="https://doi.org/10.1016/j.jemep.2021.100661" TargetMode="External"/><Relationship Id="rId17" Type="http://schemas.openxmlformats.org/officeDocument/2006/relationships/hyperlink" Target="https://doi.org/10.1037/0022-3514.81.4.566" TargetMode="External"/><Relationship Id="rId25" Type="http://schemas.openxmlformats.org/officeDocument/2006/relationships/hyperlink" Target="https://doi.org/10.3390/cli8110130" TargetMode="External"/><Relationship Id="rId33" Type="http://schemas.openxmlformats.org/officeDocument/2006/relationships/hyperlink" Target="https://doi.org/10.1215/03616878-3161212" TargetMode="External"/><Relationship Id="rId38" Type="http://schemas.openxmlformats.org/officeDocument/2006/relationships/hyperlink" Target="https://doi.org/10.1016/S0022-1031(03)00038-6" TargetMode="External"/><Relationship Id="rId46" Type="http://schemas.openxmlformats.org/officeDocument/2006/relationships/hyperlink" Target="https://doi.org/10.1038/s41598-022-17430-6" TargetMode="External"/><Relationship Id="rId59" Type="http://schemas.openxmlformats.org/officeDocument/2006/relationships/hyperlink" Target="https://doi.org/10.1016/j.cogpsych.2011.03.001" TargetMode="External"/><Relationship Id="rId67" Type="http://schemas.openxmlformats.org/officeDocument/2006/relationships/hyperlink" Target="https://doi.org/10.1177/0146167201274009" TargetMode="External"/><Relationship Id="rId20" Type="http://schemas.openxmlformats.org/officeDocument/2006/relationships/hyperlink" Target="https://doi.org/10.1207/s15327965pli1001_6" TargetMode="External"/><Relationship Id="rId41" Type="http://schemas.openxmlformats.org/officeDocument/2006/relationships/hyperlink" Target="https://doi.org/10.1111/j.1467-9280.1996.tb00344.x" TargetMode="External"/><Relationship Id="rId54" Type="http://schemas.openxmlformats.org/officeDocument/2006/relationships/hyperlink" Target="https://doi.org/10.1016/j.jbusres.2015.05.010" TargetMode="External"/><Relationship Id="rId62" Type="http://schemas.openxmlformats.org/officeDocument/2006/relationships/hyperlink" Target="https://doi.org/10.1037/0022-3514.88.6.895" TargetMode="External"/><Relationship Id="rId70" Type="http://schemas.openxmlformats.org/officeDocument/2006/relationships/hyperlink" Target="https://doi.org/10.1126/science.185.4157.1124" TargetMode="External"/><Relationship Id="rId75" Type="http://schemas.openxmlformats.org/officeDocument/2006/relationships/hyperlink" Target="https://doi.org/10.1177/0146167211398364" TargetMode="External"/><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image" Target="media/image16.png"/><Relationship Id="rId96"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37/h0093718" TargetMode="External"/><Relationship Id="rId23" Type="http://schemas.openxmlformats.org/officeDocument/2006/relationships/hyperlink" Target="https://doi.org/10.1146/annurev.psych.57.102904.190034" TargetMode="External"/><Relationship Id="rId28" Type="http://schemas.openxmlformats.org/officeDocument/2006/relationships/hyperlink" Target="https://www.kff.org/affordable-care-act/poll-finding/kaiser-health-policy-tracking-poll-december-2014/" TargetMode="External"/><Relationship Id="rId36" Type="http://schemas.openxmlformats.org/officeDocument/2006/relationships/hyperlink" Target="https://doi.org/10.1377/hlthaff.W5.63" TargetMode="External"/><Relationship Id="rId49" Type="http://schemas.openxmlformats.org/officeDocument/2006/relationships/hyperlink" Target="https://doi.org/10.1186/1471-2296-7-21" TargetMode="External"/><Relationship Id="rId57" Type="http://schemas.openxmlformats.org/officeDocument/2006/relationships/hyperlink" Target="https://doi.org/10.1377/hlthaff.W5.289" TargetMode="External"/><Relationship Id="rId10" Type="http://schemas.openxmlformats.org/officeDocument/2006/relationships/image" Target="media/image2.png"/><Relationship Id="rId31" Type="http://schemas.openxmlformats.org/officeDocument/2006/relationships/hyperlink" Target="https://doi.org/10.3758/BRM.41.4.1149" TargetMode="External"/><Relationship Id="rId44" Type="http://schemas.openxmlformats.org/officeDocument/2006/relationships/hyperlink" Target="https://doi.org/10.1207/S15327965PL100201" TargetMode="External"/><Relationship Id="rId52" Type="http://schemas.openxmlformats.org/officeDocument/2006/relationships/hyperlink" Target="https://doi.org/10.1001/jama.2018.1150" TargetMode="External"/><Relationship Id="rId60" Type="http://schemas.openxmlformats.org/officeDocument/2006/relationships/hyperlink" Target="https://doi.org/10.1111/j.1751-9004.2010.00254.x" TargetMode="External"/><Relationship Id="rId65" Type="http://schemas.openxmlformats.org/officeDocument/2006/relationships/hyperlink" Target="https://doi.org/10.1177/0963721417727861" TargetMode="External"/><Relationship Id="rId73" Type="http://schemas.openxmlformats.org/officeDocument/2006/relationships/hyperlink" Target="https://doi.org/10.1348/0144666042037971" TargetMode="External"/><Relationship Id="rId78" Type="http://schemas.openxmlformats.org/officeDocument/2006/relationships/hyperlink" Target="https://iris.who.int/handle/10665/112671" TargetMode="External"/><Relationship Id="rId81" Type="http://schemas.openxmlformats.org/officeDocument/2006/relationships/image" Target="media/image6.png"/><Relationship Id="rId86" Type="http://schemas.openxmlformats.org/officeDocument/2006/relationships/image" Target="media/image11.png"/><Relationship Id="rId94" Type="http://schemas.openxmlformats.org/officeDocument/2006/relationships/image" Target="media/image19.png"/><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hyperlink" Target="https://doi.org/10.1111/jmwh.13233" TargetMode="External"/><Relationship Id="rId18" Type="http://schemas.openxmlformats.org/officeDocument/2006/relationships/hyperlink" Target="https://doi.org/10.1007/BF00705573" TargetMode="External"/><Relationship Id="rId39" Type="http://schemas.openxmlformats.org/officeDocument/2006/relationships/hyperlink" Target="https://doi.org/10.1016/j.socscimed.2016.12.006" TargetMode="External"/><Relationship Id="rId34" Type="http://schemas.openxmlformats.org/officeDocument/2006/relationships/hyperlink" Target="https://doi.org/10.1016/S0140-6736(17)32148-7" TargetMode="External"/><Relationship Id="rId50" Type="http://schemas.openxmlformats.org/officeDocument/2006/relationships/hyperlink" Target="https://doi.org/10.1002/9781118766804.wbiect067" TargetMode="External"/><Relationship Id="rId55" Type="http://schemas.openxmlformats.org/officeDocument/2006/relationships/hyperlink" Target="https://doi.org/10.1177/0194599813515839" TargetMode="External"/><Relationship Id="rId76" Type="http://schemas.openxmlformats.org/officeDocument/2006/relationships/hyperlink" Target="https://doi.org/10.1177/000271621038630" TargetMode="External"/><Relationship Id="rId97" Type="http://schemas.openxmlformats.org/officeDocument/2006/relationships/image" Target="media/image22.png"/><Relationship Id="rId7" Type="http://schemas.openxmlformats.org/officeDocument/2006/relationships/settings" Target="settings.xml"/><Relationship Id="rId71" Type="http://schemas.openxmlformats.org/officeDocument/2006/relationships/hyperlink" Target="https://doi.org/10.1016/j.pmedr.2018.10.003" TargetMode="External"/><Relationship Id="rId92" Type="http://schemas.openxmlformats.org/officeDocument/2006/relationships/image" Target="media/image17.png"/><Relationship Id="rId2" Type="http://schemas.openxmlformats.org/officeDocument/2006/relationships/customXml" Target="../customXml/item2.xml"/><Relationship Id="rId29" Type="http://schemas.openxmlformats.org/officeDocument/2006/relationships/hyperlink" Target="https://doi.org/10.1080/13527266.2022.2034033" TargetMode="External"/><Relationship Id="rId24" Type="http://schemas.openxmlformats.org/officeDocument/2006/relationships/hyperlink" Target="https://doi.org/10.1016/j.amjmed.2015.01.032" TargetMode="External"/><Relationship Id="rId40" Type="http://schemas.openxmlformats.org/officeDocument/2006/relationships/hyperlink" Target="https://doi.org/10.1007/s10654-023-01006-3" TargetMode="External"/><Relationship Id="rId45" Type="http://schemas.openxmlformats.org/officeDocument/2006/relationships/hyperlink" Target="https://doi.org/10.1027/1864-9335/a000254" TargetMode="External"/><Relationship Id="rId66" Type="http://schemas.openxmlformats.org/officeDocument/2006/relationships/hyperlink" Target="https://doi.org/10.1542/peds.2007-1760" TargetMode="External"/><Relationship Id="rId87" Type="http://schemas.openxmlformats.org/officeDocument/2006/relationships/image" Target="media/image12.png"/><Relationship Id="rId61" Type="http://schemas.openxmlformats.org/officeDocument/2006/relationships/hyperlink" Target="https://doi.org/10.2139/ssrn.1493520" TargetMode="External"/><Relationship Id="rId82" Type="http://schemas.openxmlformats.org/officeDocument/2006/relationships/image" Target="media/image7.png"/><Relationship Id="rId19" Type="http://schemas.openxmlformats.org/officeDocument/2006/relationships/hyperlink" Target="https://doi.org/10.4135/9781452218410.n7" TargetMode="External"/><Relationship Id="rId14" Type="http://schemas.openxmlformats.org/officeDocument/2006/relationships/hyperlink" Target="https://doi.org/10.1080/15534510.2011.640199" TargetMode="External"/><Relationship Id="rId30" Type="http://schemas.openxmlformats.org/officeDocument/2006/relationships/hyperlink" Target="https://doi.org/10.1080/08870440802311348" TargetMode="External"/><Relationship Id="rId35" Type="http://schemas.openxmlformats.org/officeDocument/2006/relationships/hyperlink" Target="https://doi.org/10.7910/DVN/AO7IYJ" TargetMode="External"/><Relationship Id="rId56" Type="http://schemas.openxmlformats.org/officeDocument/2006/relationships/hyperlink" Target="https://doi.org/10.1111/1467-9280.00139" TargetMode="External"/><Relationship Id="rId77" Type="http://schemas.openxmlformats.org/officeDocument/2006/relationships/hyperlink" Target="https://doi.org/10.1017/pls.2020.22"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i.org/10.1016/j.healthpol.2011.08.008" TargetMode="External"/><Relationship Id="rId72" Type="http://schemas.openxmlformats.org/officeDocument/2006/relationships/hyperlink" Target="https://doi.org/10.1111/j.1751-9004.2012.00438.x" TargetMode="External"/><Relationship Id="rId93" Type="http://schemas.openxmlformats.org/officeDocument/2006/relationships/image" Target="media/image18.png"/><Relationship Id="rId98"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57</TotalTime>
  <Pages>75</Pages>
  <Words>19541</Words>
  <Characters>111390</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23</cp:revision>
  <dcterms:created xsi:type="dcterms:W3CDTF">2024-08-13T19:31:00Z</dcterms:created>
  <dcterms:modified xsi:type="dcterms:W3CDTF">2024-08-14T15:49:00Z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